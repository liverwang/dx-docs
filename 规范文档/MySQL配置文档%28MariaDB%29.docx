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6A7FA" w14:textId="77777777" w:rsidR="00F476F8" w:rsidRPr="00537810" w:rsidRDefault="004613BC">
      <w:pPr>
        <w:pStyle w:val="a4"/>
      </w:pPr>
      <w:r w:rsidRPr="00537810">
        <w:br/>
      </w:r>
      <w:r w:rsidR="00004D39">
        <w:rPr>
          <w:lang w:val="zh-CN"/>
        </w:rPr>
        <w:t>Mysql配置文档</w:t>
      </w:r>
    </w:p>
    <w:p w14:paraId="2FD6F8E3" w14:textId="77777777" w:rsidR="00F476F8" w:rsidRPr="00537810" w:rsidRDefault="00004D39">
      <w:pPr>
        <w:pStyle w:val="a7"/>
      </w:pPr>
      <w:r>
        <w:rPr>
          <w:lang w:val="zh-CN"/>
        </w:rPr>
        <w:t>DBA 文档</w:t>
      </w:r>
    </w:p>
    <w:p w14:paraId="6516F8D9" w14:textId="77777777" w:rsidR="00F476F8" w:rsidRPr="00537810" w:rsidRDefault="00F476F8" w:rsidP="00004D39">
      <w:pPr>
        <w:pStyle w:val="ac"/>
        <w:spacing w:before="600"/>
      </w:pPr>
    </w:p>
    <w:p w14:paraId="3D559B9C" w14:textId="77777777" w:rsidR="00F476F8" w:rsidRPr="00537810" w:rsidRDefault="004613BC" w:rsidP="00E22881">
      <w:pPr>
        <w:pStyle w:val="1"/>
        <w:spacing w:before="120" w:after="0"/>
      </w:pPr>
      <w:r w:rsidRPr="00537810">
        <w:rPr>
          <w:lang w:val="zh-CN"/>
        </w:rPr>
        <w:t>概述</w:t>
      </w:r>
    </w:p>
    <w:p w14:paraId="183F9667" w14:textId="77777777" w:rsidR="00F476F8" w:rsidRPr="00537810" w:rsidRDefault="00F476F8">
      <w:pPr>
        <w:pStyle w:val="ac"/>
      </w:pPr>
    </w:p>
    <w:p w14:paraId="5A79A204" w14:textId="77777777" w:rsidR="00F476F8" w:rsidRPr="00537810" w:rsidRDefault="00740C7E">
      <w:r>
        <w:t>此文档用于提供线上</w:t>
      </w:r>
      <w:r>
        <w:t>MySQL</w:t>
      </w:r>
      <w:r>
        <w:t>实</w:t>
      </w:r>
      <w:r w:rsidR="007B1BC5">
        <w:t>例</w:t>
      </w:r>
      <w:r>
        <w:t>配置模版</w:t>
      </w:r>
      <w:r>
        <w:t xml:space="preserve">. </w:t>
      </w:r>
      <w:r>
        <w:t>确认所有线上</w:t>
      </w:r>
      <w:r>
        <w:t>MySQL</w:t>
      </w:r>
      <w:r>
        <w:t>配置</w:t>
      </w:r>
      <w:r w:rsidR="007B1BC5">
        <w:t>，和新建ＭｙＳＱＬ实例</w:t>
      </w:r>
      <w:r>
        <w:t>符合</w:t>
      </w:r>
      <w:r>
        <w:t>DBA</w:t>
      </w:r>
      <w:r>
        <w:t>规范</w:t>
      </w:r>
    </w:p>
    <w:p w14:paraId="074960ED" w14:textId="77777777" w:rsidR="00F476F8" w:rsidRPr="00537810" w:rsidRDefault="00740C7E">
      <w:pPr>
        <w:pStyle w:val="2"/>
      </w:pPr>
      <w:r>
        <w:rPr>
          <w:lang w:val="zh-CN"/>
        </w:rPr>
        <w:t>支持版本</w:t>
      </w:r>
    </w:p>
    <w:p w14:paraId="25182609" w14:textId="77777777" w:rsidR="00F476F8" w:rsidRPr="00537810" w:rsidRDefault="00F476F8">
      <w:pPr>
        <w:pStyle w:val="ac"/>
      </w:pPr>
    </w:p>
    <w:p w14:paraId="2A77FB1E" w14:textId="3FED07FF" w:rsidR="00F476F8" w:rsidRPr="00537810" w:rsidRDefault="006E30E5" w:rsidP="00E950DC">
      <w:pPr>
        <w:pStyle w:val="a"/>
      </w:pPr>
      <w:r>
        <w:rPr>
          <w:lang w:val="zh-CN"/>
        </w:rPr>
        <w:t>Mariadb</w:t>
      </w:r>
      <w:r w:rsidR="00A2389F">
        <w:rPr>
          <w:lang w:val="zh-CN"/>
        </w:rPr>
        <w:t xml:space="preserve"> </w:t>
      </w:r>
      <w:r>
        <w:rPr>
          <w:lang w:val="zh-CN"/>
        </w:rPr>
        <w:t>10.1.14</w:t>
      </w:r>
    </w:p>
    <w:p w14:paraId="30C2009B" w14:textId="77777777" w:rsidR="003C56F7" w:rsidRPr="00537810" w:rsidRDefault="003C56F7" w:rsidP="00740C7E">
      <w:pPr>
        <w:pStyle w:val="a"/>
        <w:numPr>
          <w:ilvl w:val="0"/>
          <w:numId w:val="0"/>
        </w:numPr>
        <w:ind w:left="142"/>
      </w:pPr>
    </w:p>
    <w:p w14:paraId="53FC2D09" w14:textId="156BFD8E" w:rsidR="00F476F8" w:rsidRPr="00A2389F" w:rsidRDefault="00740C7E" w:rsidP="00D93E3B">
      <w:pPr>
        <w:pStyle w:val="2"/>
      </w:pPr>
      <w:r>
        <w:rPr>
          <w:lang w:val="zh-CN"/>
        </w:rPr>
        <w:t>安装配置</w:t>
      </w:r>
    </w:p>
    <w:p w14:paraId="0C58A36A" w14:textId="0FE78862" w:rsidR="00F476F8" w:rsidRPr="00740C7E" w:rsidRDefault="006C5443">
      <w:pPr>
        <w:pStyle w:val="a"/>
      </w:pPr>
      <w:r>
        <w:t>软件安装目录：</w:t>
      </w:r>
      <w:r w:rsidR="00945B73">
        <w:t>/usr/</w:t>
      </w:r>
      <w:r w:rsidR="00945B73">
        <w:rPr>
          <w:rFonts w:hint="eastAsia"/>
        </w:rPr>
        <w:t>bin</w:t>
      </w:r>
      <w:r w:rsidR="00945B73">
        <w:t>/</w:t>
      </w:r>
    </w:p>
    <w:p w14:paraId="3F81D7A0" w14:textId="5ABFECAD" w:rsidR="00740C7E" w:rsidRPr="00740C7E" w:rsidRDefault="00740C7E">
      <w:pPr>
        <w:pStyle w:val="a"/>
      </w:pPr>
      <w:r>
        <w:rPr>
          <w:lang w:val="zh-CN"/>
        </w:rPr>
        <w:t>数据文件目录</w:t>
      </w:r>
      <w:r w:rsidR="00945B73">
        <w:rPr>
          <w:lang w:val="zh-CN"/>
        </w:rPr>
        <w:t>：</w:t>
      </w:r>
      <w:r w:rsidR="00945B73">
        <w:t>/home/y/var/lib/mysql/</w:t>
      </w:r>
    </w:p>
    <w:p w14:paraId="7339DEDA" w14:textId="0EB1960D" w:rsidR="00740C7E" w:rsidRPr="00740C7E" w:rsidRDefault="00740C7E">
      <w:pPr>
        <w:pStyle w:val="a"/>
      </w:pPr>
      <w:r>
        <w:rPr>
          <w:lang w:val="zh-CN"/>
        </w:rPr>
        <w:t>Bin log 目录</w:t>
      </w:r>
      <w:r w:rsidR="00945B73">
        <w:rPr>
          <w:lang w:val="zh-CN"/>
        </w:rPr>
        <w:t>：</w:t>
      </w:r>
      <w:r w:rsidR="00945B73">
        <w:t>/home/y/var/lib/mysql/</w:t>
      </w:r>
    </w:p>
    <w:p w14:paraId="0E274736" w14:textId="036C8907" w:rsidR="00740C7E" w:rsidRPr="00537810" w:rsidRDefault="00740C7E">
      <w:pPr>
        <w:pStyle w:val="a"/>
      </w:pPr>
      <w:r w:rsidRPr="00303367">
        <w:t xml:space="preserve">My.cnf </w:t>
      </w:r>
      <w:r>
        <w:rPr>
          <w:lang w:val="zh-CN"/>
        </w:rPr>
        <w:t>位置</w:t>
      </w:r>
      <w:r w:rsidR="00945B73" w:rsidRPr="00303367">
        <w:t>：</w:t>
      </w:r>
      <w:r w:rsidR="00945B73">
        <w:t>/</w:t>
      </w:r>
      <w:r w:rsidR="002C2510" w:rsidRPr="002C2510">
        <w:t>etc/my.cnf.d/server.cnf</w:t>
      </w:r>
    </w:p>
    <w:p w14:paraId="772B092E" w14:textId="4FA8D140" w:rsidR="00E22881" w:rsidRPr="00DB7FB1" w:rsidRDefault="00E92295" w:rsidP="00157B7E">
      <w:pPr>
        <w:pStyle w:val="2"/>
      </w:pPr>
      <w:r>
        <w:rPr>
          <w:lang w:val="zh-CN"/>
        </w:rPr>
        <w:t>参数配置</w:t>
      </w:r>
      <w:r w:rsidR="00157B7E">
        <w:rPr>
          <w:lang w:val="zh-CN"/>
        </w:rPr>
        <w:t>规范</w:t>
      </w:r>
    </w:p>
    <w:p w14:paraId="490C1742" w14:textId="77777777" w:rsidR="00E22881" w:rsidRDefault="00E22881">
      <w:pPr>
        <w:pStyle w:val="ac"/>
      </w:pPr>
    </w:p>
    <w:tbl>
      <w:tblPr>
        <w:tblW w:w="0" w:type="auto"/>
        <w:tblInd w:w="-3" w:type="dxa"/>
        <w:tblBorders>
          <w:top w:val="single" w:sz="6" w:space="0" w:color="5B9BD5"/>
          <w:left w:val="single" w:sz="6" w:space="0" w:color="5B9BD5"/>
          <w:bottom w:val="single" w:sz="6" w:space="0" w:color="5B9BD5"/>
          <w:right w:val="single" w:sz="6" w:space="0" w:color="5B9BD5"/>
          <w:insideH w:val="single" w:sz="6" w:space="0" w:color="5B9BD5"/>
          <w:insideV w:val="single" w:sz="6" w:space="0" w:color="5B9BD5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453"/>
        <w:gridCol w:w="1363"/>
        <w:gridCol w:w="905"/>
        <w:gridCol w:w="911"/>
        <w:gridCol w:w="1357"/>
        <w:gridCol w:w="459"/>
        <w:gridCol w:w="1809"/>
      </w:tblGrid>
      <w:tr w:rsidR="005A2992" w:rsidRPr="00410CD5" w14:paraId="6E40172D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1FB38" w14:textId="2784404E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参数名称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F799F" w14:textId="17A3A949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  <w:r w:rsidRPr="00003E4A">
              <w:rPr>
                <w:rFonts w:ascii="宋体" w:eastAsia="宋体" w:hAnsi="宋体" w:cs="宋体"/>
                <w:color w:val="000000"/>
                <w:sz w:val="20"/>
              </w:rPr>
              <w:t>标准范围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9A048" w14:textId="7CA20ACA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缺省</w:t>
            </w:r>
            <w:r w:rsidRPr="00003E4A">
              <w:rPr>
                <w:rFonts w:ascii="宋体" w:eastAsia="宋体" w:hAnsi="宋体" w:cs="宋体"/>
                <w:color w:val="000000"/>
                <w:sz w:val="20"/>
              </w:rPr>
              <w:t>值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6A3A0" w14:textId="6F84ED34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  <w:r w:rsidRPr="008511FC">
              <w:rPr>
                <w:rFonts w:ascii="宋体" w:eastAsia="宋体" w:hAnsi="宋体" w:cs="宋体"/>
                <w:color w:val="000000"/>
                <w:sz w:val="18"/>
                <w:szCs w:val="18"/>
              </w:rPr>
              <w:t>设置说</w:t>
            </w:r>
            <w:r w:rsidRPr="008511FC"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明</w:t>
            </w:r>
          </w:p>
        </w:tc>
      </w:tr>
      <w:tr w:rsidR="005A2992" w:rsidRPr="00410CD5" w14:paraId="3DFE69A0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60253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[mysql]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3F00F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D5B59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62E64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0106D0F3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6FAE9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# CLIENT #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4AA0A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C22F8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635B2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0CCA6EB3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AA13D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port            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88C62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3306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E6E48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9A276" w14:textId="06B3D907" w:rsidR="005A2992" w:rsidRPr="00410CD5" w:rsidRDefault="00603951" w:rsidP="00410CD5">
            <w:pPr>
              <w:rPr>
                <w:rFonts w:ascii="Helvetica" w:hAnsi="Helvetica"/>
                <w:sz w:val="18"/>
                <w:szCs w:val="18"/>
              </w:rPr>
            </w:pPr>
            <w:r w:rsidRPr="008511FC">
              <w:rPr>
                <w:rFonts w:ascii="Helvetica" w:hAnsi="Helvetica"/>
                <w:sz w:val="18"/>
                <w:szCs w:val="18"/>
              </w:rPr>
              <w:t>端口</w:t>
            </w:r>
          </w:p>
        </w:tc>
      </w:tr>
      <w:tr w:rsidR="005A2992" w:rsidRPr="00410CD5" w14:paraId="2126139B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576BC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socket          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8DC7E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/home/y/var/lib/mysql/mysql.sock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FB195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C5282" w14:textId="3C9986DC" w:rsidR="005A2992" w:rsidRPr="00410CD5" w:rsidRDefault="00603951" w:rsidP="00410CD5">
            <w:pPr>
              <w:rPr>
                <w:rFonts w:ascii="Helvetica" w:hAnsi="Helvetica"/>
                <w:sz w:val="18"/>
                <w:szCs w:val="18"/>
              </w:rPr>
            </w:pPr>
            <w:r w:rsidRPr="008511FC">
              <w:rPr>
                <w:rFonts w:ascii="Helvetica" w:hAnsi="Helvetica"/>
                <w:sz w:val="18"/>
                <w:szCs w:val="18"/>
              </w:rPr>
              <w:t>socket</w:t>
            </w:r>
          </w:p>
        </w:tc>
      </w:tr>
      <w:tr w:rsidR="005A2992" w:rsidRPr="00410CD5" w14:paraId="35E7370F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AD4A2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auto-rehash     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C34F4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82FE9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2CB20" w14:textId="381D5969" w:rsidR="005A2992" w:rsidRPr="00410CD5" w:rsidRDefault="007D412B" w:rsidP="00410CD5">
            <w:pPr>
              <w:rPr>
                <w:rFonts w:ascii="Helvetica" w:hAnsi="Helvetica"/>
                <w:sz w:val="18"/>
                <w:szCs w:val="18"/>
              </w:rPr>
            </w:pPr>
            <w:r w:rsidRPr="000727F1">
              <w:rPr>
                <w:rFonts w:ascii="Helvetica" w:hAnsi="Helvetica" w:hint="eastAsia"/>
                <w:sz w:val="18"/>
                <w:szCs w:val="18"/>
              </w:rPr>
              <w:t>自动补全</w:t>
            </w:r>
          </w:p>
        </w:tc>
      </w:tr>
      <w:tr w:rsidR="005A2992" w:rsidRPr="00410CD5" w14:paraId="539D722A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80947" w14:textId="77777777" w:rsidR="005A2992" w:rsidRPr="00410CD5" w:rsidRDefault="005A2992" w:rsidP="00410CD5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410CD5">
              <w:rPr>
                <w:rFonts w:ascii="Helvetica" w:hAnsi="Helvetica"/>
                <w:color w:val="000000"/>
                <w:sz w:val="18"/>
                <w:szCs w:val="18"/>
              </w:rPr>
              <w:t>prompt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89F91" w14:textId="77777777" w:rsidR="005A2992" w:rsidRPr="00410CD5" w:rsidRDefault="005A2992" w:rsidP="00410CD5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410CD5">
              <w:rPr>
                <w:rFonts w:ascii="Helvetica" w:hAnsi="Helvetica"/>
                <w:color w:val="000000"/>
                <w:sz w:val="18"/>
                <w:szCs w:val="18"/>
              </w:rPr>
              <w:t>(\\u@\\h) [\\d]&gt;\\_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E4F0D" w14:textId="77777777" w:rsidR="005A2992" w:rsidRPr="00410CD5" w:rsidRDefault="005A2992" w:rsidP="00410CD5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B7A3D" w14:textId="3313C50B" w:rsidR="005A2992" w:rsidRPr="00410CD5" w:rsidRDefault="00603951" w:rsidP="00410CD5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8511FC">
              <w:rPr>
                <w:rFonts w:ascii="Helvetica" w:hAnsi="Helvetica"/>
                <w:color w:val="000000"/>
                <w:sz w:val="18"/>
                <w:szCs w:val="18"/>
              </w:rPr>
              <w:t>提示符</w:t>
            </w:r>
          </w:p>
        </w:tc>
      </w:tr>
      <w:tr w:rsidR="005A2992" w:rsidRPr="00410CD5" w14:paraId="298709B6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1A6C6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7DAE3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511F4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E8F2B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63D0BE2E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8C6196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[mysqld]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88DFF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C5158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97169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76BE7613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CE06C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# GENERAL #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76CA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BD7E8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6C5C8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28FF4E06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4B0D1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lastRenderedPageBreak/>
              <w:t>user            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FE36C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mysql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46120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EFFFD" w14:textId="4A5C79F9" w:rsidR="005A2992" w:rsidRPr="00410CD5" w:rsidRDefault="008551E7" w:rsidP="00410CD5">
            <w:pPr>
              <w:rPr>
                <w:rFonts w:ascii="Helvetica" w:hAnsi="Helvetica"/>
                <w:sz w:val="18"/>
                <w:szCs w:val="18"/>
              </w:rPr>
            </w:pPr>
            <w:r w:rsidRPr="008511FC">
              <w:rPr>
                <w:rFonts w:ascii="Helvetica" w:hAnsi="Helvetica"/>
                <w:sz w:val="18"/>
                <w:szCs w:val="18"/>
              </w:rPr>
              <w:t>用户</w:t>
            </w:r>
          </w:p>
        </w:tc>
      </w:tr>
      <w:tr w:rsidR="005A2992" w:rsidRPr="00410CD5" w14:paraId="23F0D5A2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11019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default-storage-engine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379B4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InnoDB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0DA71" w14:textId="61A99CF2" w:rsidR="005A2992" w:rsidRPr="00410CD5" w:rsidRDefault="00C94E20" w:rsidP="00410CD5">
            <w:pPr>
              <w:rPr>
                <w:rFonts w:ascii="Helvetica" w:hAnsi="Helvetica"/>
                <w:szCs w:val="18"/>
              </w:rPr>
            </w:pPr>
            <w:r>
              <w:rPr>
                <w:rFonts w:ascii="Helvetica" w:hAnsi="Helvetica"/>
                <w:szCs w:val="18"/>
              </w:rPr>
              <w:t>InnoDB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8D1AF" w14:textId="52AB2C61" w:rsidR="005A2992" w:rsidRPr="00410CD5" w:rsidRDefault="008551E7" w:rsidP="00410CD5">
            <w:pPr>
              <w:rPr>
                <w:rFonts w:ascii="Helvetica" w:hAnsi="Helvetica"/>
                <w:sz w:val="18"/>
                <w:szCs w:val="18"/>
              </w:rPr>
            </w:pPr>
            <w:r w:rsidRPr="008511FC">
              <w:rPr>
                <w:rFonts w:ascii="Helvetica" w:hAnsi="Helvetica"/>
                <w:sz w:val="18"/>
                <w:szCs w:val="18"/>
              </w:rPr>
              <w:t>默认存储引擎</w:t>
            </w:r>
          </w:p>
        </w:tc>
      </w:tr>
      <w:tr w:rsidR="005A2992" w:rsidRPr="00410CD5" w14:paraId="55BBF38F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05E06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socket          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3F288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/home/y/var/lib/mysql/mysql.sock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C29E4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FEB8A" w14:textId="0BD267EC" w:rsidR="005A2992" w:rsidRPr="00410CD5" w:rsidRDefault="008551E7" w:rsidP="00410CD5">
            <w:pPr>
              <w:rPr>
                <w:rFonts w:ascii="Helvetica" w:hAnsi="Helvetica"/>
                <w:sz w:val="18"/>
                <w:szCs w:val="18"/>
              </w:rPr>
            </w:pPr>
            <w:r w:rsidRPr="008511FC">
              <w:rPr>
                <w:rFonts w:ascii="Helvetica" w:hAnsi="Helvetica"/>
                <w:sz w:val="18"/>
                <w:szCs w:val="18"/>
              </w:rPr>
              <w:t>socket</w:t>
            </w:r>
          </w:p>
        </w:tc>
      </w:tr>
      <w:tr w:rsidR="005A2992" w:rsidRPr="00410CD5" w14:paraId="73498DCE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B9A67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pid-file        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F3902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/home/y/var/lib/mysql/mysql.pid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AE888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D764F9" w14:textId="21E984AE" w:rsidR="005A2992" w:rsidRPr="00410CD5" w:rsidRDefault="008551E7" w:rsidP="00410CD5">
            <w:pPr>
              <w:rPr>
                <w:rFonts w:ascii="Helvetica" w:hAnsi="Helvetica"/>
                <w:sz w:val="18"/>
                <w:szCs w:val="18"/>
              </w:rPr>
            </w:pPr>
            <w:r w:rsidRPr="008511FC">
              <w:rPr>
                <w:rFonts w:ascii="Helvetica" w:hAnsi="Helvetica"/>
                <w:sz w:val="18"/>
                <w:szCs w:val="18"/>
              </w:rPr>
              <w:t>pid</w:t>
            </w:r>
          </w:p>
        </w:tc>
      </w:tr>
      <w:tr w:rsidR="005A2992" w:rsidRPr="00410CD5" w14:paraId="42CA1B33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20082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port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A71FC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3CCED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98E05" w14:textId="1693C6AE" w:rsidR="005A2992" w:rsidRPr="00410CD5" w:rsidRDefault="008551E7" w:rsidP="00410CD5">
            <w:pPr>
              <w:rPr>
                <w:rFonts w:ascii="Helvetica" w:hAnsi="Helvetica"/>
                <w:sz w:val="18"/>
                <w:szCs w:val="18"/>
              </w:rPr>
            </w:pPr>
            <w:r w:rsidRPr="008511FC">
              <w:rPr>
                <w:rFonts w:ascii="Helvetica" w:hAnsi="Helvetica"/>
                <w:sz w:val="18"/>
                <w:szCs w:val="18"/>
              </w:rPr>
              <w:t>端口</w:t>
            </w:r>
          </w:p>
        </w:tc>
      </w:tr>
      <w:tr w:rsidR="005A2992" w:rsidRPr="00410CD5" w14:paraId="04AC1A15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25502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extra_port      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413A1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3307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1E287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C231D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496C3B6F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1458F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extra_max_connections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6660C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5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5D829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29C1F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52E7EDAE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0F9EC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character-set-server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0C273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utf8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0AF4F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25B5E" w14:textId="45F83F91" w:rsidR="005A2992" w:rsidRPr="00410CD5" w:rsidRDefault="008551E7" w:rsidP="00410CD5">
            <w:pPr>
              <w:rPr>
                <w:rFonts w:ascii="Helvetica" w:hAnsi="Helvetica"/>
                <w:sz w:val="18"/>
                <w:szCs w:val="18"/>
              </w:rPr>
            </w:pPr>
            <w:r w:rsidRPr="008511FC">
              <w:rPr>
                <w:rFonts w:ascii="Helvetica" w:hAnsi="Helvetica"/>
                <w:sz w:val="18"/>
                <w:szCs w:val="18"/>
              </w:rPr>
              <w:t>字符集</w:t>
            </w:r>
          </w:p>
        </w:tc>
      </w:tr>
      <w:tr w:rsidR="005A2992" w:rsidRPr="00410CD5" w14:paraId="361471D7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5FF75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server-id       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5FDC6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168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57FB4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0F003" w14:textId="12575C26" w:rsidR="005A2992" w:rsidRPr="00410CD5" w:rsidRDefault="008551E7" w:rsidP="00410CD5">
            <w:pPr>
              <w:rPr>
                <w:rFonts w:ascii="Helvetica" w:hAnsi="Helvetica"/>
                <w:sz w:val="18"/>
                <w:szCs w:val="18"/>
              </w:rPr>
            </w:pPr>
            <w:r w:rsidRPr="008511FC">
              <w:rPr>
                <w:rFonts w:ascii="Helvetica" w:hAnsi="Helvetica"/>
                <w:sz w:val="18"/>
                <w:szCs w:val="18"/>
              </w:rPr>
              <w:t>根据实际情况设置</w:t>
            </w:r>
          </w:p>
        </w:tc>
      </w:tr>
      <w:tr w:rsidR="005A2992" w:rsidRPr="00410CD5" w14:paraId="76B7B72F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01B46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gtid_domain-id  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321ED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168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93E3E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58C65" w14:textId="02078E03" w:rsidR="005A2992" w:rsidRPr="00410CD5" w:rsidRDefault="008551E7" w:rsidP="00410CD5">
            <w:pPr>
              <w:rPr>
                <w:rFonts w:ascii="Helvetica" w:hAnsi="Helvetica"/>
                <w:sz w:val="18"/>
                <w:szCs w:val="18"/>
              </w:rPr>
            </w:pPr>
            <w:r w:rsidRPr="008511FC">
              <w:rPr>
                <w:rFonts w:ascii="Helvetica" w:hAnsi="Helvetica"/>
                <w:sz w:val="18"/>
                <w:szCs w:val="18"/>
              </w:rPr>
              <w:t>根据实际情况设置</w:t>
            </w:r>
          </w:p>
        </w:tc>
      </w:tr>
      <w:tr w:rsidR="005A2992" w:rsidRPr="00410CD5" w14:paraId="284519F6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B84A2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gtid_strict_mode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BE662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22BE5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AE3E3" w14:textId="0464791E" w:rsidR="005A2992" w:rsidRPr="00303367" w:rsidRDefault="00303367" w:rsidP="00410CD5">
            <w:pPr>
              <w:rPr>
                <w:rFonts w:ascii="Helvetica" w:hAnsi="Helvetica"/>
                <w:color w:val="00B0F0"/>
                <w:sz w:val="18"/>
                <w:szCs w:val="18"/>
              </w:rPr>
            </w:pPr>
            <w:r w:rsidRPr="000727F1">
              <w:rPr>
                <w:rFonts w:ascii="Helvetica" w:hAnsi="Helvetica"/>
                <w:sz w:val="18"/>
                <w:szCs w:val="18"/>
              </w:rPr>
              <w:t>禁止</w:t>
            </w:r>
            <w:r w:rsidRPr="000727F1">
              <w:rPr>
                <w:rFonts w:ascii="Helvetica" w:hAnsi="Helvetica"/>
                <w:sz w:val="18"/>
                <w:szCs w:val="18"/>
              </w:rPr>
              <w:t>slave</w:t>
            </w:r>
            <w:r w:rsidRPr="000727F1">
              <w:rPr>
                <w:rFonts w:ascii="Helvetica" w:hAnsi="Helvetica"/>
                <w:sz w:val="18"/>
                <w:szCs w:val="18"/>
              </w:rPr>
              <w:t>上单独的操作</w:t>
            </w:r>
          </w:p>
        </w:tc>
      </w:tr>
      <w:tr w:rsidR="005A2992" w:rsidRPr="00410CD5" w14:paraId="515A6690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1C96F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performance_schema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99AB7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12DD5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80591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09E888E7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D88D1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wait_timeout    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67FFC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14400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8BA05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512A2" w14:textId="04983024" w:rsidR="005A2992" w:rsidRPr="00410CD5" w:rsidRDefault="008551E7" w:rsidP="00410CD5">
            <w:pPr>
              <w:rPr>
                <w:rFonts w:ascii="Helvetica" w:hAnsi="Helvetica"/>
                <w:sz w:val="18"/>
                <w:szCs w:val="18"/>
              </w:rPr>
            </w:pPr>
            <w:r w:rsidRPr="008511FC">
              <w:rPr>
                <w:rFonts w:ascii="Helvetica" w:hAnsi="Helvetica"/>
                <w:sz w:val="18"/>
                <w:szCs w:val="18"/>
              </w:rPr>
              <w:t>超时时间</w:t>
            </w:r>
          </w:p>
        </w:tc>
      </w:tr>
      <w:tr w:rsidR="005A2992" w:rsidRPr="00410CD5" w14:paraId="5044F802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8B44D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interactive_timeout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9B228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14400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48D9B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974DB" w14:textId="1B786A57" w:rsidR="005A2992" w:rsidRPr="00410CD5" w:rsidRDefault="008551E7" w:rsidP="00410CD5">
            <w:pPr>
              <w:rPr>
                <w:rFonts w:ascii="Helvetica" w:hAnsi="Helvetica"/>
                <w:sz w:val="18"/>
                <w:szCs w:val="18"/>
              </w:rPr>
            </w:pPr>
            <w:r w:rsidRPr="008511FC">
              <w:rPr>
                <w:rFonts w:ascii="Helvetica" w:hAnsi="Helvetica" w:hint="eastAsia"/>
                <w:sz w:val="18"/>
                <w:szCs w:val="18"/>
              </w:rPr>
              <w:t>超时</w:t>
            </w:r>
            <w:r w:rsidRPr="008511FC">
              <w:rPr>
                <w:rFonts w:ascii="Helvetica" w:hAnsi="Helvetica"/>
                <w:sz w:val="18"/>
                <w:szCs w:val="18"/>
              </w:rPr>
              <w:t>时间</w:t>
            </w:r>
          </w:p>
        </w:tc>
      </w:tr>
      <w:tr w:rsidR="005A2992" w:rsidRPr="00410CD5" w14:paraId="5A43431B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6891A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sync-master-info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67647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42E60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3F5A3" w14:textId="0A6ED6A5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33BC71E2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25B4B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binlog-checksum 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52914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CRC32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5E67D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83DED" w14:textId="6EC0C22E" w:rsidR="005A2992" w:rsidRPr="00410CD5" w:rsidRDefault="00037211" w:rsidP="00410CD5">
            <w:pPr>
              <w:rPr>
                <w:rFonts w:ascii="Helvetica" w:hAnsi="Helvetica"/>
                <w:sz w:val="18"/>
                <w:szCs w:val="18"/>
              </w:rPr>
            </w:pPr>
            <w:r w:rsidRPr="008511FC">
              <w:rPr>
                <w:rFonts w:ascii="Helvetica" w:hAnsi="Helvetica"/>
                <w:sz w:val="18"/>
                <w:szCs w:val="18"/>
              </w:rPr>
              <w:t>Binlog</w:t>
            </w:r>
            <w:r w:rsidRPr="008511FC">
              <w:rPr>
                <w:rFonts w:ascii="Helvetica" w:hAnsi="Helvetica" w:hint="eastAsia"/>
                <w:sz w:val="18"/>
                <w:szCs w:val="18"/>
              </w:rPr>
              <w:t>校验</w:t>
            </w:r>
          </w:p>
        </w:tc>
      </w:tr>
      <w:tr w:rsidR="005A2992" w:rsidRPr="00410CD5" w14:paraId="64E0906D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9BB33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master-verify-checksum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F7408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3554F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CA206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4CD36F32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1F0EF6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DE4BC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CD364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68E08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72CC1432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DA408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# MyISAM #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AC310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A15D3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437C3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16A17428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2FB2A2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key-buffer-size 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4BD0E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32M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59183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C16BE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1CB2E547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1E332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myisam-recover-options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5A3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FORCE,BACKUP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BDB34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51D53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30986EB2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28C78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3897F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EA5EC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0584F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39DF9111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B6BA4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#SLAVE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D6FA3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079C2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BF480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713D71DA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D065B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relay_log_recovery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99EFB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ON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4FFCB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5C4D9" w14:textId="69B44BA1" w:rsidR="005A2992" w:rsidRPr="00410CD5" w:rsidRDefault="002048CA" w:rsidP="00410CD5">
            <w:pPr>
              <w:rPr>
                <w:rFonts w:ascii="Helvetica" w:hAnsi="Helvetica"/>
                <w:sz w:val="18"/>
                <w:szCs w:val="18"/>
              </w:rPr>
            </w:pPr>
            <w:r w:rsidRPr="000727F1">
              <w:rPr>
                <w:rFonts w:ascii="Helvetica" w:hAnsi="Helvetica"/>
                <w:sz w:val="18"/>
                <w:szCs w:val="18"/>
              </w:rPr>
              <w:t>slave</w:t>
            </w:r>
            <w:r w:rsidRPr="000727F1">
              <w:rPr>
                <w:rFonts w:ascii="Helvetica" w:hAnsi="Helvetica"/>
                <w:sz w:val="18"/>
                <w:szCs w:val="18"/>
              </w:rPr>
              <w:t>宕机重新</w:t>
            </w:r>
            <w:r w:rsidRPr="000727F1">
              <w:rPr>
                <w:rFonts w:ascii="Helvetica" w:hAnsi="Helvetica" w:hint="eastAsia"/>
                <w:sz w:val="18"/>
                <w:szCs w:val="18"/>
              </w:rPr>
              <w:t>从</w:t>
            </w:r>
            <w:r w:rsidRPr="000727F1">
              <w:rPr>
                <w:rFonts w:ascii="Helvetica" w:hAnsi="Helvetica"/>
                <w:sz w:val="18"/>
                <w:szCs w:val="18"/>
              </w:rPr>
              <w:t>master</w:t>
            </w:r>
            <w:r w:rsidRPr="000727F1">
              <w:rPr>
                <w:rFonts w:ascii="Helvetica" w:hAnsi="Helvetica"/>
                <w:sz w:val="18"/>
                <w:szCs w:val="18"/>
              </w:rPr>
              <w:t>获取日志</w:t>
            </w:r>
          </w:p>
        </w:tc>
      </w:tr>
      <w:tr w:rsidR="005A2992" w:rsidRPr="00410CD5" w14:paraId="6904954A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59ACD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# SAFETY #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085CF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A4025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BC580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70101B7D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03742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max-connect-errors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4D717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1000000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C476D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CF1AB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0FF6AB1D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B799B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skip-name-resolve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4F811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D65F6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D7AA4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7AD6EB6A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F4098" w14:textId="77777777" w:rsidR="005A2992" w:rsidRPr="00410CD5" w:rsidRDefault="005A2992" w:rsidP="00410CD5">
            <w:r w:rsidRPr="000727F1">
              <w:rPr>
                <w:rFonts w:ascii="Helvetica" w:hAnsi="Helvetica"/>
                <w:color w:val="000000"/>
                <w:sz w:val="15"/>
                <w:szCs w:val="15"/>
              </w:rPr>
              <w:t xml:space="preserve">sysdate-is-now      </w:t>
            </w:r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DBE84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2A9BE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6A50F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4C4FC677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123FD7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lastRenderedPageBreak/>
              <w:t>innodb          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7D82C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FORCE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CEB3F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9B2DD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41AD3" w:rsidRPr="00410CD5" w14:paraId="5C8BAB69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23DB19" w14:textId="12A5CAAA" w:rsidR="00041AD3" w:rsidRPr="00410CD5" w:rsidRDefault="00041AD3" w:rsidP="00410CD5">
            <w:pPr>
              <w:rPr>
                <w:rFonts w:ascii="Helvetica" w:hAnsi="Helvetica"/>
                <w:color w:val="000000"/>
                <w:sz w:val="15"/>
                <w:szCs w:val="15"/>
              </w:rPr>
            </w:pPr>
            <w:r w:rsidRPr="000727F1">
              <w:rPr>
                <w:rFonts w:ascii="Helvetica" w:hAnsi="Helvetica"/>
                <w:color w:val="000000"/>
                <w:sz w:val="15"/>
                <w:szCs w:val="15"/>
              </w:rPr>
              <w:t>slave-parallel-mode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994884" w14:textId="48202534" w:rsidR="00041AD3" w:rsidRPr="00410CD5" w:rsidRDefault="00041AD3" w:rsidP="00410CD5">
            <w:pPr>
              <w:rPr>
                <w:rFonts w:ascii="Helvetica" w:hAnsi="Helvetica"/>
                <w:color w:val="000000"/>
                <w:sz w:val="15"/>
                <w:szCs w:val="15"/>
              </w:rPr>
            </w:pPr>
            <w:r w:rsidRPr="00041AD3">
              <w:rPr>
                <w:rFonts w:ascii="Helvetica" w:hAnsi="Helvetica"/>
                <w:color w:val="000000"/>
                <w:sz w:val="15"/>
                <w:szCs w:val="15"/>
              </w:rPr>
              <w:t>optimistic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7FC227" w14:textId="68F6493B" w:rsidR="00041AD3" w:rsidRPr="00B53F61" w:rsidRDefault="00D22E43" w:rsidP="00410CD5">
            <w:pPr>
              <w:rPr>
                <w:rFonts w:eastAsia="Times New Roman"/>
              </w:rPr>
            </w:pPr>
            <w:hyperlink r:id="rId9" w:anchor="slave_parallel_mode" w:history="1">
              <w:r w:rsidR="00B53F61" w:rsidRPr="007E6274">
                <w:rPr>
                  <w:rFonts w:ascii="Helvetica" w:hAnsi="Helvetica"/>
                  <w:color w:val="000000"/>
                  <w:sz w:val="15"/>
                  <w:szCs w:val="15"/>
                </w:rPr>
                <w:t>conservative</w:t>
              </w:r>
            </w:hyperlink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480F9B" w14:textId="3EF68D2D" w:rsidR="00041AD3" w:rsidRPr="008511FC" w:rsidRDefault="00041AD3" w:rsidP="00410CD5">
            <w:pPr>
              <w:rPr>
                <w:rFonts w:ascii="Helvetica" w:hAnsi="Helvetica"/>
                <w:sz w:val="18"/>
                <w:szCs w:val="18"/>
              </w:rPr>
            </w:pPr>
            <w:r w:rsidRPr="008511FC">
              <w:rPr>
                <w:rFonts w:ascii="Helvetica" w:hAnsi="Helvetica"/>
                <w:sz w:val="18"/>
                <w:szCs w:val="18"/>
              </w:rPr>
              <w:t>多线程同步模式</w:t>
            </w:r>
          </w:p>
        </w:tc>
      </w:tr>
      <w:tr w:rsidR="005A2992" w:rsidRPr="00410CD5" w14:paraId="79A14E40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D9893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slave-parallel-threads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314F9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8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85891" w14:textId="4D08FBEF" w:rsidR="005A2992" w:rsidRPr="00410CD5" w:rsidRDefault="005F4234" w:rsidP="00410CD5">
            <w:pPr>
              <w:rPr>
                <w:rFonts w:ascii="Helvetica" w:hAnsi="Helvetica"/>
                <w:szCs w:val="18"/>
              </w:rPr>
            </w:pPr>
            <w:r w:rsidRPr="00460884">
              <w:rPr>
                <w:rFonts w:ascii="Helvetica" w:hAnsi="Helvetica"/>
                <w:color w:val="000000"/>
                <w:sz w:val="15"/>
                <w:szCs w:val="15"/>
              </w:rPr>
              <w:t>off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A90C9" w14:textId="16832870" w:rsidR="005A2992" w:rsidRPr="00410CD5" w:rsidRDefault="00080C14" w:rsidP="00410CD5">
            <w:pPr>
              <w:rPr>
                <w:rFonts w:ascii="Helvetica" w:hAnsi="Helvetica"/>
                <w:sz w:val="18"/>
                <w:szCs w:val="18"/>
              </w:rPr>
            </w:pPr>
            <w:r w:rsidRPr="008511FC">
              <w:rPr>
                <w:rFonts w:ascii="Helvetica" w:hAnsi="Helvetica"/>
                <w:sz w:val="18"/>
                <w:szCs w:val="18"/>
              </w:rPr>
              <w:t>同步多</w:t>
            </w:r>
            <w:r w:rsidR="006A2DD4">
              <w:rPr>
                <w:rFonts w:ascii="Helvetica" w:hAnsi="Helvetica"/>
                <w:sz w:val="18"/>
                <w:szCs w:val="18"/>
              </w:rPr>
              <w:t>线程，</w:t>
            </w:r>
            <w:r w:rsidR="006A2DD4">
              <w:rPr>
                <w:rFonts w:ascii="Helvetica" w:hAnsi="Helvetica"/>
                <w:sz w:val="18"/>
                <w:szCs w:val="18"/>
              </w:rPr>
              <w:t>slave</w:t>
            </w:r>
            <w:r w:rsidR="006A2DD4">
              <w:rPr>
                <w:rFonts w:ascii="Helvetica" w:hAnsi="Helvetica" w:hint="eastAsia"/>
                <w:sz w:val="18"/>
                <w:szCs w:val="18"/>
              </w:rPr>
              <w:t>配置</w:t>
            </w:r>
          </w:p>
        </w:tc>
      </w:tr>
      <w:tr w:rsidR="005A2992" w:rsidRPr="00410CD5" w14:paraId="2E116A59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3E848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slave-sql-verify-checksum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F5E4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FD63E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AB4A8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76E96526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9B697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EAC06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A550C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D725F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4D87BB61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A5D4F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# DATA STORAGE #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A9F4D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E33B2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234FD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0E922549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C6089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datadir         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061FB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/home/y/var/lib/mysql/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B978C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1CCFF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41EBA302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D2269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innodb_data_file_path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DD528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ibdata1:64M:autoextend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75684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EF0E1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4A643931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95135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innodb_max_dirty_pages_pct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0D0AB0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70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FD0C4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8A5FA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7491CA54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2F0AF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tmpdir          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821EB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/home/y/var/lib/tmp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A24FE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9EEFB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24F21A15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BECBB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slave_load_tmpdir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59149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/home/y/var/lib/tmp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35EB5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520A5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E501C8" w14:paraId="4518D3E7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F5DAF" w14:textId="77777777" w:rsidR="005A2992" w:rsidRPr="00E501C8" w:rsidRDefault="005A2992" w:rsidP="00410CD5">
            <w:pPr>
              <w:rPr>
                <w:rFonts w:ascii="Helvetica" w:hAnsi="Helvetica"/>
                <w:color w:val="000000"/>
                <w:sz w:val="15"/>
                <w:szCs w:val="15"/>
              </w:rPr>
            </w:pPr>
            <w:r w:rsidRPr="00E501C8">
              <w:rPr>
                <w:rFonts w:ascii="Helvetica" w:hAnsi="Helvetica"/>
                <w:color w:val="000000"/>
                <w:sz w:val="15"/>
                <w:szCs w:val="15"/>
              </w:rPr>
              <w:t>innodb_file_format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9FC68" w14:textId="77777777" w:rsidR="005A2992" w:rsidRPr="00E501C8" w:rsidRDefault="005A2992" w:rsidP="00410CD5">
            <w:pPr>
              <w:rPr>
                <w:rFonts w:ascii="Helvetica" w:hAnsi="Helvetica"/>
                <w:color w:val="000000"/>
                <w:sz w:val="15"/>
                <w:szCs w:val="15"/>
              </w:rPr>
            </w:pPr>
            <w:r w:rsidRPr="00E501C8">
              <w:rPr>
                <w:rFonts w:ascii="Helvetica" w:hAnsi="Helvetica"/>
                <w:color w:val="000000"/>
                <w:sz w:val="15"/>
                <w:szCs w:val="15"/>
              </w:rPr>
              <w:t>Barracuda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5091B" w14:textId="77777777" w:rsidR="005A2992" w:rsidRPr="00E501C8" w:rsidRDefault="005A2992" w:rsidP="00410CD5">
            <w:pPr>
              <w:rPr>
                <w:rFonts w:ascii="Helvetica" w:hAnsi="Helvetica"/>
                <w:color w:val="000000"/>
                <w:sz w:val="15"/>
                <w:szCs w:val="15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B3D3A" w14:textId="77777777" w:rsidR="005A2992" w:rsidRPr="00E501C8" w:rsidRDefault="005A2992" w:rsidP="00410CD5">
            <w:pPr>
              <w:rPr>
                <w:rFonts w:ascii="Helvetica" w:hAnsi="Helvetica"/>
                <w:color w:val="000000"/>
                <w:sz w:val="15"/>
                <w:szCs w:val="15"/>
              </w:rPr>
            </w:pPr>
          </w:p>
        </w:tc>
      </w:tr>
      <w:tr w:rsidR="005A2992" w:rsidRPr="00410CD5" w14:paraId="3A8AE780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62C3E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innodb_file_format_max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C32E0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Barracuda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86184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1C9E3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2086B8DF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FF1C3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innodb_strict_mode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AC4FF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4278E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E3FEA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3A3F1EFD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EF3B6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# BINARY LOGGING #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88FDF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1025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BFC69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6C11070B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49765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log-bin         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0BC1B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/home/y/var/lib/mysql/mysql-bin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D3D6A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9CAAC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62B0D727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813AD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expire-logs-days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7B63B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3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6BBDD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20398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565B83CD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AD39A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sync-binlog     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48C05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5000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C63D2" w14:textId="7AB29328" w:rsidR="005A2992" w:rsidRPr="00410CD5" w:rsidRDefault="000251D7" w:rsidP="00410CD5">
            <w:pPr>
              <w:rPr>
                <w:rFonts w:ascii="Helvetica" w:hAnsi="Helvetica"/>
                <w:szCs w:val="18"/>
              </w:rPr>
            </w:pPr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5000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E5E7D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6BB1E890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C37A0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log_slave_updates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EBB09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A0DCD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060E4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479272DB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3BF12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binlog_format   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5D89A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row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3553A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95E46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0E5845E4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D03B7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# REPLICATION #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45A40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709C3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E66BE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1DFE412D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DFE83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#read-only      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9DAC1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9FEFF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85128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4BE74F45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7266D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skip-slave-start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9FD97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24319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50D98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5459B65D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8D5BF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log-slave-updates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CC566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D98B2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7B8D0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3E09671B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5ED79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relay-log       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3ECB6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/home/y/var/lib/mysql/relay-bin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CCCF8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0318B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11557AA1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546D6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slave-net-timeout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B32EA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60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D3D89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E746E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21AB23C3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E1DBA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714A1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F36D6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77B1F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273CA9FD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7BEF7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# CACHES AND LIMITS #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5DC61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43621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D4F01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7C5DE6A6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21378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tmp-table-size  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C1C427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128M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ED2AE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50DC4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567003D0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67554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lastRenderedPageBreak/>
              <w:t>max-heap-table-size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FD748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32M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2AEBD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64A60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09B0F504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F3295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query-cache-type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446CF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0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D5461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AFDA1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526DC7B1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440AA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query-cache-size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1AC05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0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13C19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B3D5C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672F51E3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29FE6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max-connections 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D2927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30000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0748A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3B4E3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5188D320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5612F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max_user_connections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E1B3E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3000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80B31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21F56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28D9BB96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844E6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thread-cache-size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7EFF8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50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5DAA5A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D0D72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5AA9E30A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E35EB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open-files-limit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75CB4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65535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C212F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1DFF6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17F6B416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7EE71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table-definition-cache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34FE7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4096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D0525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B2711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7D0FDFCF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75B99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table-open-cache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1F1D9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10240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7CFA6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5E787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2E5295AE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A0A1F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back_log        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34644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500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B73F9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CE60F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7B27C17F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511F3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table_open_cache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E53AB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750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CB066" w14:textId="55CAE9D2" w:rsidR="005A2992" w:rsidRPr="00410CD5" w:rsidRDefault="000F48CF" w:rsidP="00410CD5">
            <w:pPr>
              <w:rPr>
                <w:rFonts w:ascii="Helvetica" w:hAnsi="Helvetica"/>
                <w:szCs w:val="18"/>
              </w:rPr>
            </w:pPr>
            <w:r w:rsidRPr="00596711">
              <w:rPr>
                <w:rFonts w:ascii="Helvetica" w:hAnsi="Helvetica" w:hint="eastAsia"/>
                <w:color w:val="000000"/>
                <w:sz w:val="15"/>
                <w:szCs w:val="15"/>
              </w:rPr>
              <w:t>20000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7F467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15BB1227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71A2D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bulk_insert_buffer_size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3FFB2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64M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53738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413DE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170000EB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4283A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80C8A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5F14E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7421C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38F25E09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FFB8E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# INNODB #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25BAA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363F3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E16ED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698EA392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E543D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innodb-flush-method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28140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O_DIRECT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54CF7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67BF7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35706C64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60703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innodb-log-files-in-group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7B1F0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3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238B3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61640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124848AB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B1BAF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innodb-log-file-size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1DCDF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1G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317BF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2F831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64A32C0C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88BEE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innodb_flush_log_at_trx_commit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D1210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2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AB92A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E79CB" w14:textId="18CBA934" w:rsidR="005A2992" w:rsidRPr="00410CD5" w:rsidRDefault="00ED0671" w:rsidP="00410CD5">
            <w:pPr>
              <w:rPr>
                <w:rFonts w:ascii="Helvetica" w:hAnsi="Helvetica"/>
                <w:sz w:val="18"/>
                <w:szCs w:val="18"/>
              </w:rPr>
            </w:pPr>
            <w:r w:rsidRPr="008511FC">
              <w:rPr>
                <w:rFonts w:ascii="Helvetica" w:hAnsi="Helvetica"/>
                <w:sz w:val="18"/>
                <w:szCs w:val="18"/>
              </w:rPr>
              <w:t>根据实际设置</w:t>
            </w:r>
            <w:r w:rsidRPr="008511FC">
              <w:rPr>
                <w:rFonts w:ascii="Helvetica" w:hAnsi="Helvetica"/>
                <w:sz w:val="18"/>
                <w:szCs w:val="18"/>
              </w:rPr>
              <w:t>1</w:t>
            </w:r>
            <w:r w:rsidRPr="008511FC">
              <w:rPr>
                <w:rFonts w:ascii="Helvetica" w:hAnsi="Helvetica" w:hint="eastAsia"/>
                <w:sz w:val="18"/>
                <w:szCs w:val="18"/>
              </w:rPr>
              <w:t>或者</w:t>
            </w:r>
            <w:r w:rsidRPr="008511FC">
              <w:rPr>
                <w:rFonts w:ascii="Helvetica" w:hAnsi="Helvetica"/>
                <w:sz w:val="18"/>
                <w:szCs w:val="18"/>
              </w:rPr>
              <w:t>2</w:t>
            </w:r>
          </w:p>
        </w:tc>
      </w:tr>
      <w:tr w:rsidR="005A2992" w:rsidRPr="00410CD5" w14:paraId="71FA65C3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DB740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innodb_file_per_table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C0BDB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FC932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647BA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5BCF11AE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1ED6B6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innodb_buffer_pool_size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FDB1B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90G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59698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EFB64" w14:textId="79D33BDF" w:rsidR="005A2992" w:rsidRPr="00410CD5" w:rsidRDefault="008511FC" w:rsidP="00410CD5">
            <w:pPr>
              <w:rPr>
                <w:rFonts w:ascii="Helvetica" w:hAnsi="Helvetica"/>
                <w:sz w:val="18"/>
                <w:szCs w:val="18"/>
              </w:rPr>
            </w:pPr>
            <w:r w:rsidRPr="008511FC">
              <w:rPr>
                <w:rFonts w:ascii="Helvetica" w:hAnsi="Helvetica"/>
                <w:sz w:val="18"/>
                <w:szCs w:val="18"/>
              </w:rPr>
              <w:t>分配系统</w:t>
            </w:r>
            <w:r w:rsidRPr="008511FC">
              <w:rPr>
                <w:rFonts w:ascii="Helvetica" w:hAnsi="Helvetica"/>
                <w:sz w:val="18"/>
                <w:szCs w:val="18"/>
              </w:rPr>
              <w:t>60-70%</w:t>
            </w:r>
          </w:p>
        </w:tc>
      </w:tr>
      <w:tr w:rsidR="005A2992" w:rsidRPr="00410CD5" w14:paraId="0CBEF731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61EB2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innodb_log_buffer_size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46E60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8M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B3F4D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8526C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6E1C21DE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DD351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innodb_lock_wait_timeout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408CF7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120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C9E99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D1646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0FFC874B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C2275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innodb_open_files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2BB98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65535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38EEF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F4310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7B747DC9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F10DA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innodb_buffer_pool_populate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65569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76B4B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C0765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1E475413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0A8EE4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innodb_flush_neighbors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898DF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0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D66E6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14EC2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64C1C6D1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13073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innodb_thread_concurrency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C738F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64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A0F3E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76C48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6BBB1146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536C2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# LOGGING #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2B3D3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8F88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3FAD9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59AD9AF0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29E59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lastRenderedPageBreak/>
              <w:t>slow-query-log  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16FCF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B29DF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24068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0D3896EC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DDC20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long_query_time 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2A9E4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C69D1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45689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79AFF747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28458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slow_query_log_file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C0F0B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slow.log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9E221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4CA42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7F4C3B33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E4C8F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C0E33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984EE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D8676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51ADD55D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8807AB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#THREAD POOL#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AF394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F410B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F1963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2A0E320A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F27EE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thread_handling   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B9274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pool-of-threads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E406F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AC96D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30A2CD94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2827F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thread_pool_oversubscribe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52C4F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1BB60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E2233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1DAAF344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57271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thread_pool_stall_limit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4446B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1C850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E8040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45E19F96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32D47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CD1C3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7FEEF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BC92D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40588157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407F8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#IO #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2A410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CD41A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1BE91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045C20A6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6B715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innodb_io_capacity    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A5740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10000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21C0D" w14:textId="1BCB165F" w:rsidR="005A2992" w:rsidRPr="00410CD5" w:rsidRDefault="000251D7" w:rsidP="00410CD5">
            <w:pPr>
              <w:rPr>
                <w:rFonts w:ascii="Helvetica" w:hAnsi="Helvetica"/>
                <w:szCs w:val="18"/>
              </w:rPr>
            </w:pPr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10000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AE47C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02A124EB" w14:textId="77777777" w:rsidTr="00B525FA">
        <w:trPr>
          <w:gridAfter w:val="1"/>
          <w:wAfter w:w="1809" w:type="dxa"/>
          <w:trHeight w:val="165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D2B3D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innodb_write_io_threads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50A012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16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9B55E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FC765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2992" w:rsidRPr="00410CD5" w14:paraId="798A2B70" w14:textId="77777777" w:rsidTr="00B525FA">
        <w:trPr>
          <w:gridAfter w:val="1"/>
          <w:wAfter w:w="1809" w:type="dxa"/>
          <w:trHeight w:val="180"/>
        </w:trPr>
        <w:tc>
          <w:tcPr>
            <w:tcW w:w="1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1F9D3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innodb_read_io_threads       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A052B" w14:textId="77777777" w:rsidR="005A2992" w:rsidRPr="00410CD5" w:rsidRDefault="005A2992" w:rsidP="00410CD5">
            <w:r w:rsidRPr="00410CD5">
              <w:rPr>
                <w:rFonts w:ascii="Helvetica" w:hAnsi="Helvetica"/>
                <w:color w:val="000000"/>
                <w:sz w:val="15"/>
                <w:szCs w:val="15"/>
              </w:rPr>
              <w:t>16</w:t>
            </w: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53A95" w14:textId="77777777" w:rsidR="005A2992" w:rsidRPr="00410CD5" w:rsidRDefault="005A2992" w:rsidP="00410CD5">
            <w:pPr>
              <w:rPr>
                <w:rFonts w:ascii="Helvetica" w:hAnsi="Helvetica"/>
                <w:szCs w:val="18"/>
              </w:rPr>
            </w:pPr>
          </w:p>
        </w:tc>
        <w:tc>
          <w:tcPr>
            <w:tcW w:w="1816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538A0" w14:textId="77777777" w:rsidR="005A2992" w:rsidRPr="00410CD5" w:rsidRDefault="005A2992" w:rsidP="00410CD5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B525FA" w:rsidRPr="00A9126A" w14:paraId="7C1365E0" w14:textId="77777777" w:rsidTr="00B525FA">
        <w:tblPrEx>
          <w:tblBorders>
            <w:top w:val="single" w:sz="4" w:space="0" w:color="5B9BD5"/>
            <w:left w:val="single" w:sz="4" w:space="0" w:color="5B9BD5"/>
            <w:bottom w:val="single" w:sz="4" w:space="0" w:color="5B9BD5"/>
            <w:right w:val="single" w:sz="4" w:space="0" w:color="5B9BD5"/>
            <w:insideH w:val="single" w:sz="4" w:space="0" w:color="5B9BD5"/>
            <w:insideV w:val="single" w:sz="4" w:space="0" w:color="5B9BD5"/>
          </w:tblBorders>
          <w:tblCellMar>
            <w:left w:w="108" w:type="dxa"/>
            <w:right w:w="108" w:type="dxa"/>
          </w:tblCellMar>
        </w:tblPrEx>
        <w:trPr>
          <w:trHeight w:val="445"/>
        </w:trPr>
        <w:tc>
          <w:tcPr>
            <w:tcW w:w="2268" w:type="dxa"/>
            <w:gridSpan w:val="2"/>
            <w:shd w:val="clear" w:color="auto" w:fill="auto"/>
            <w:hideMark/>
          </w:tcPr>
          <w:p w14:paraId="6C4F20C5" w14:textId="77777777" w:rsidR="00B525FA" w:rsidRPr="00A9126A" w:rsidRDefault="00B525FA" w:rsidP="0013549F">
            <w:pPr>
              <w:rPr>
                <w:rFonts w:ascii="Helvetica" w:hAnsi="Helvetica"/>
                <w:color w:val="000000"/>
                <w:sz w:val="15"/>
                <w:szCs w:val="15"/>
              </w:rPr>
            </w:pPr>
            <w:r w:rsidRPr="00A9126A">
              <w:rPr>
                <w:rFonts w:ascii="Helvetica" w:hAnsi="Helvetica"/>
                <w:color w:val="000000"/>
                <w:sz w:val="15"/>
                <w:szCs w:val="15"/>
              </w:rPr>
              <w:t>binlog_cache_size</w:t>
            </w:r>
          </w:p>
        </w:tc>
        <w:tc>
          <w:tcPr>
            <w:tcW w:w="2268" w:type="dxa"/>
            <w:gridSpan w:val="2"/>
            <w:shd w:val="clear" w:color="auto" w:fill="auto"/>
            <w:hideMark/>
          </w:tcPr>
          <w:p w14:paraId="32A9241F" w14:textId="77777777" w:rsidR="00B525FA" w:rsidRPr="00A9126A" w:rsidRDefault="00B525FA" w:rsidP="0013549F">
            <w:pPr>
              <w:rPr>
                <w:rFonts w:ascii="Helvetica" w:hAnsi="Helvetica"/>
                <w:color w:val="000000"/>
                <w:sz w:val="15"/>
                <w:szCs w:val="15"/>
              </w:rPr>
            </w:pPr>
            <w:r w:rsidRPr="00A9126A">
              <w:rPr>
                <w:rFonts w:ascii="Helvetica" w:hAnsi="Helvetica"/>
                <w:color w:val="000000"/>
                <w:sz w:val="15"/>
                <w:szCs w:val="15"/>
              </w:rPr>
              <w:t>1M</w:t>
            </w:r>
          </w:p>
        </w:tc>
        <w:tc>
          <w:tcPr>
            <w:tcW w:w="2268" w:type="dxa"/>
            <w:gridSpan w:val="2"/>
            <w:shd w:val="clear" w:color="auto" w:fill="auto"/>
            <w:hideMark/>
          </w:tcPr>
          <w:p w14:paraId="1DDB8B29" w14:textId="77777777" w:rsidR="00B525FA" w:rsidRPr="00A9126A" w:rsidRDefault="00B525FA" w:rsidP="0013549F">
            <w:pPr>
              <w:rPr>
                <w:rFonts w:ascii="Helvetica" w:hAnsi="Helvetica"/>
                <w:color w:val="000000"/>
                <w:sz w:val="15"/>
                <w:szCs w:val="15"/>
              </w:rPr>
            </w:pPr>
            <w:r w:rsidRPr="00A9126A">
              <w:rPr>
                <w:rFonts w:ascii="Helvetica" w:hAnsi="Helvetica"/>
                <w:color w:val="000000"/>
                <w:sz w:val="15"/>
                <w:szCs w:val="15"/>
              </w:rPr>
              <w:t>8M</w:t>
            </w:r>
          </w:p>
        </w:tc>
        <w:tc>
          <w:tcPr>
            <w:tcW w:w="2268" w:type="dxa"/>
            <w:gridSpan w:val="2"/>
            <w:shd w:val="clear" w:color="auto" w:fill="auto"/>
            <w:hideMark/>
          </w:tcPr>
          <w:p w14:paraId="0A766BD4" w14:textId="77777777" w:rsidR="00B525FA" w:rsidRPr="00A9126A" w:rsidRDefault="00B525FA" w:rsidP="0013549F">
            <w:pPr>
              <w:rPr>
                <w:rFonts w:ascii="Helvetica" w:hAnsi="Helvetica"/>
                <w:color w:val="000000"/>
                <w:sz w:val="15"/>
                <w:szCs w:val="15"/>
              </w:rPr>
            </w:pPr>
            <w:r w:rsidRPr="00A9126A">
              <w:rPr>
                <w:rFonts w:ascii="Helvetica" w:hAnsi="Helvetica"/>
                <w:color w:val="000000"/>
                <w:sz w:val="15"/>
                <w:szCs w:val="15"/>
              </w:rPr>
              <w:t>binlog</w:t>
            </w:r>
            <w:r w:rsidRPr="00A9126A">
              <w:rPr>
                <w:rFonts w:ascii="Helvetica" w:hAnsi="Helvetica"/>
                <w:color w:val="000000"/>
                <w:sz w:val="15"/>
                <w:szCs w:val="15"/>
              </w:rPr>
              <w:t>缓存大小</w:t>
            </w:r>
          </w:p>
        </w:tc>
      </w:tr>
    </w:tbl>
    <w:p w14:paraId="02FCC9DE" w14:textId="77777777" w:rsidR="00410CD5" w:rsidRDefault="00410CD5">
      <w:pPr>
        <w:pStyle w:val="ac"/>
      </w:pPr>
    </w:p>
    <w:p w14:paraId="30639F57" w14:textId="657E3791" w:rsidR="00410CD5" w:rsidRDefault="002068D6">
      <w:pPr>
        <w:pStyle w:val="ac"/>
      </w:pPr>
      <w:r>
        <w:rPr>
          <w:rFonts w:ascii="Verdana" w:hAnsi="Verdana"/>
          <w:color w:val="333333"/>
          <w:szCs w:val="18"/>
          <w:lang w:eastAsia="zh-Hans"/>
        </w:rPr>
        <w:t>注：</w:t>
      </w:r>
      <w:r>
        <w:rPr>
          <w:rFonts w:ascii="Verdana" w:hAnsi="Verdana"/>
          <w:color w:val="333333"/>
          <w:szCs w:val="18"/>
          <w:lang w:eastAsia="zh-Hans"/>
        </w:rPr>
        <w:t>mdb4,mdb41</w:t>
      </w:r>
      <w:r>
        <w:rPr>
          <w:rFonts w:ascii="Verdana" w:hAnsi="Verdana"/>
          <w:color w:val="333333"/>
          <w:szCs w:val="18"/>
          <w:lang w:eastAsia="zh-Hans"/>
        </w:rPr>
        <w:t>的</w:t>
      </w:r>
      <w:r>
        <w:rPr>
          <w:rFonts w:ascii="Verdana" w:hAnsi="Verdana"/>
          <w:color w:val="333333"/>
          <w:szCs w:val="18"/>
          <w:lang w:eastAsia="zh-Hans"/>
        </w:rPr>
        <w:t>max_user_connections = 4000</w:t>
      </w:r>
    </w:p>
    <w:p w14:paraId="2C1520EB" w14:textId="2BC11D99" w:rsidR="00E8592C" w:rsidRPr="00537810" w:rsidRDefault="00F066F3" w:rsidP="00E8592C">
      <w:pPr>
        <w:pStyle w:val="ac"/>
      </w:pPr>
      <w:r>
        <w:rPr>
          <w:rFonts w:ascii="Verdana" w:hAnsi="Verdana"/>
          <w:color w:val="333333"/>
          <w:szCs w:val="18"/>
          <w:lang w:eastAsia="zh-Hans"/>
        </w:rPr>
        <w:t>mdb</w:t>
      </w:r>
      <w:r w:rsidR="00E41353">
        <w:rPr>
          <w:rFonts w:ascii="Verdana" w:hAnsi="Verdana"/>
          <w:color w:val="333333"/>
          <w:szCs w:val="18"/>
          <w:lang w:eastAsia="zh-Hans"/>
        </w:rPr>
        <w:t>5,mdb51</w:t>
      </w:r>
      <w:r w:rsidR="00E41353">
        <w:rPr>
          <w:rFonts w:ascii="Verdana" w:hAnsi="Verdana"/>
          <w:color w:val="333333"/>
          <w:szCs w:val="18"/>
          <w:lang w:eastAsia="zh-Hans"/>
        </w:rPr>
        <w:t>的</w:t>
      </w:r>
      <w:r w:rsidR="00E41353">
        <w:rPr>
          <w:rFonts w:ascii="Verdana" w:hAnsi="Verdana"/>
          <w:color w:val="333333"/>
          <w:szCs w:val="18"/>
          <w:lang w:eastAsia="zh-Hans"/>
        </w:rPr>
        <w:t>slave_parallel_threads=16</w:t>
      </w:r>
      <w:r w:rsidR="00E8592C">
        <w:rPr>
          <w:rFonts w:ascii="Verdana" w:hAnsi="Verdana"/>
          <w:color w:val="333333"/>
          <w:szCs w:val="18"/>
          <w:lang w:eastAsia="zh-Hans"/>
        </w:rPr>
        <w:t xml:space="preserve">  wait_timeout=28800</w:t>
      </w:r>
    </w:p>
    <w:p w14:paraId="78E497AE" w14:textId="74D2D769" w:rsidR="00410CD5" w:rsidRPr="00E8592C" w:rsidRDefault="00F066F3">
      <w:pPr>
        <w:pStyle w:val="ac"/>
      </w:pPr>
      <w:r>
        <w:t>bimdb</w:t>
      </w:r>
      <w:r w:rsidR="00830F40">
        <w:t>52</w:t>
      </w:r>
      <w:r>
        <w:t>的</w:t>
      </w:r>
      <w:r w:rsidR="002C2DB2">
        <w:rPr>
          <w:rFonts w:ascii="Verdana" w:hAnsi="Verdana"/>
          <w:color w:val="333333"/>
          <w:szCs w:val="18"/>
          <w:lang w:eastAsia="zh-Hans"/>
        </w:rPr>
        <w:t xml:space="preserve">slave_parallel_threads=16  </w:t>
      </w:r>
      <w:r>
        <w:rPr>
          <w:rFonts w:ascii="Verdana" w:hAnsi="Verdana"/>
          <w:color w:val="333333"/>
          <w:szCs w:val="18"/>
          <w:lang w:eastAsia="zh-Hans"/>
        </w:rPr>
        <w:t>expire_logs_days=5</w:t>
      </w:r>
    </w:p>
    <w:p w14:paraId="5A661C42" w14:textId="77777777" w:rsidR="00F066F3" w:rsidRPr="00F066F3" w:rsidRDefault="00F066F3" w:rsidP="002A7BA4"/>
    <w:p w14:paraId="331939AE" w14:textId="77777777" w:rsidR="00AA1EC2" w:rsidRPr="00537810" w:rsidRDefault="00AA1EC2" w:rsidP="00AA1EC2">
      <w:pPr>
        <w:pStyle w:val="2"/>
      </w:pPr>
      <w:r>
        <w:rPr>
          <w:lang w:val="zh-CN"/>
        </w:rPr>
        <w:t>安全配置</w:t>
      </w:r>
    </w:p>
    <w:p w14:paraId="69C69490" w14:textId="77777777" w:rsidR="00AA1EC2" w:rsidRPr="00537810" w:rsidRDefault="00AA1EC2" w:rsidP="00AA1EC2">
      <w:pPr>
        <w:pStyle w:val="ac"/>
      </w:pPr>
    </w:p>
    <w:p w14:paraId="279DEDC3" w14:textId="39B4AFE6" w:rsidR="00135DD2" w:rsidRDefault="00B744E7" w:rsidP="00AA1EC2">
      <w:pPr>
        <w:pStyle w:val="a"/>
      </w:pPr>
      <w:r>
        <w:rPr>
          <w:rFonts w:hint="eastAsia"/>
        </w:rPr>
        <w:t>账户</w:t>
      </w:r>
      <w:r>
        <w:t>权限必须指定唯一IP地址，</w:t>
      </w:r>
      <w:r>
        <w:rPr>
          <w:rFonts w:hint="eastAsia"/>
        </w:rPr>
        <w:t>给</w:t>
      </w:r>
      <w:r>
        <w:t>定特殊用户具体的权限。</w:t>
      </w:r>
    </w:p>
    <w:p w14:paraId="18C71FFA" w14:textId="77777777" w:rsidR="00B744E7" w:rsidRPr="00537810" w:rsidRDefault="00B744E7" w:rsidP="00AA1EC2">
      <w:pPr>
        <w:pStyle w:val="a"/>
      </w:pPr>
    </w:p>
    <w:p w14:paraId="70B7295B" w14:textId="77777777" w:rsidR="00135DD2" w:rsidRPr="000D59CA" w:rsidRDefault="00135DD2" w:rsidP="00135DD2">
      <w:pPr>
        <w:pStyle w:val="2"/>
      </w:pPr>
      <w:r>
        <w:rPr>
          <w:lang w:val="zh-CN"/>
        </w:rPr>
        <w:t>主从复制设置</w:t>
      </w:r>
    </w:p>
    <w:p w14:paraId="3DBA7EE5" w14:textId="77777777" w:rsidR="00135DD2" w:rsidRPr="00537810" w:rsidRDefault="00135DD2" w:rsidP="00135DD2">
      <w:pPr>
        <w:pStyle w:val="ac"/>
      </w:pPr>
    </w:p>
    <w:p w14:paraId="36A2F454" w14:textId="47B84001" w:rsidR="00135DD2" w:rsidRPr="00135DD2" w:rsidRDefault="001666B4" w:rsidP="00135DD2">
      <w:pPr>
        <w:pStyle w:val="a"/>
      </w:pPr>
      <w:r>
        <w:rPr>
          <w:rFonts w:hint="eastAsia"/>
          <w:lang w:val="zh-CN"/>
        </w:rPr>
        <w:t>详</w:t>
      </w:r>
      <w:r>
        <w:rPr>
          <w:lang w:val="zh-CN"/>
        </w:rPr>
        <w:t>见参数配置</w:t>
      </w:r>
    </w:p>
    <w:p w14:paraId="24840BE4" w14:textId="77777777" w:rsidR="00135DD2" w:rsidRPr="00135DD2" w:rsidRDefault="00135DD2" w:rsidP="00135DD2">
      <w:pPr>
        <w:pStyle w:val="a"/>
      </w:pPr>
    </w:p>
    <w:p w14:paraId="264C18D3" w14:textId="77777777" w:rsidR="00AA1EC2" w:rsidRPr="00AA1EC2" w:rsidRDefault="00AA1EC2" w:rsidP="00272842">
      <w:pPr>
        <w:pStyle w:val="a"/>
      </w:pPr>
    </w:p>
    <w:p w14:paraId="506123AE" w14:textId="77777777" w:rsidR="008727E2" w:rsidRPr="00537810" w:rsidRDefault="008727E2" w:rsidP="008727E2">
      <w:pPr>
        <w:pStyle w:val="2"/>
      </w:pPr>
      <w:r>
        <w:rPr>
          <w:lang w:val="zh-CN"/>
        </w:rPr>
        <w:t>备份设置</w:t>
      </w:r>
    </w:p>
    <w:p w14:paraId="39A29990" w14:textId="77777777" w:rsidR="008727E2" w:rsidRPr="00537810" w:rsidRDefault="008727E2" w:rsidP="008727E2">
      <w:pPr>
        <w:pStyle w:val="ac"/>
      </w:pPr>
    </w:p>
    <w:p w14:paraId="2DE9EA80" w14:textId="0A172BA5" w:rsidR="008727E2" w:rsidRPr="008727E2" w:rsidRDefault="00B744E7" w:rsidP="008727E2">
      <w:pPr>
        <w:pStyle w:val="a"/>
      </w:pPr>
      <w:r>
        <w:rPr>
          <w:rFonts w:hint="eastAsia"/>
          <w:lang w:val="zh-CN"/>
        </w:rPr>
        <w:lastRenderedPageBreak/>
        <w:t>新</w:t>
      </w:r>
      <w:r>
        <w:rPr>
          <w:lang w:val="zh-CN"/>
        </w:rPr>
        <w:t>的环境或者系统重做后，</w:t>
      </w:r>
      <w:r>
        <w:rPr>
          <w:rFonts w:hint="eastAsia"/>
          <w:lang w:val="zh-CN"/>
        </w:rPr>
        <w:t>需要注意</w:t>
      </w:r>
      <w:r>
        <w:rPr>
          <w:lang w:val="zh-CN"/>
        </w:rPr>
        <w:t>相关的备份脚本</w:t>
      </w:r>
    </w:p>
    <w:p w14:paraId="01D60B64" w14:textId="77777777" w:rsidR="008727E2" w:rsidRPr="00135DD2" w:rsidRDefault="008727E2" w:rsidP="008727E2">
      <w:pPr>
        <w:pStyle w:val="a"/>
      </w:pPr>
    </w:p>
    <w:p w14:paraId="0B7FBB78" w14:textId="77777777" w:rsidR="008727E2" w:rsidRPr="00537810" w:rsidRDefault="008727E2" w:rsidP="008727E2">
      <w:pPr>
        <w:pStyle w:val="2"/>
      </w:pPr>
      <w:r>
        <w:rPr>
          <w:lang w:val="zh-CN"/>
        </w:rPr>
        <w:t>监视设置</w:t>
      </w:r>
    </w:p>
    <w:p w14:paraId="3E47B0A8" w14:textId="77777777" w:rsidR="008727E2" w:rsidRPr="00537810" w:rsidRDefault="008727E2" w:rsidP="008727E2">
      <w:pPr>
        <w:pStyle w:val="ac"/>
      </w:pPr>
    </w:p>
    <w:p w14:paraId="047C2F7D" w14:textId="0D5A27F2" w:rsidR="008727E2" w:rsidRPr="00B744E7" w:rsidRDefault="00B744E7" w:rsidP="008727E2">
      <w:pPr>
        <w:pStyle w:val="a"/>
      </w:pPr>
      <w:r>
        <w:rPr>
          <w:rFonts w:hint="eastAsia"/>
          <w:lang w:val="zh-CN"/>
        </w:rPr>
        <w:t>新</w:t>
      </w:r>
      <w:r>
        <w:rPr>
          <w:lang w:val="zh-CN"/>
        </w:rPr>
        <w:t>的环境或者系统重做后，需要把相关</w:t>
      </w:r>
      <w:r>
        <w:rPr>
          <w:rFonts w:hint="eastAsia"/>
          <w:lang w:val="zh-CN"/>
        </w:rPr>
        <w:t>监控</w:t>
      </w:r>
      <w:r>
        <w:rPr>
          <w:lang w:val="zh-CN"/>
        </w:rPr>
        <w:t>添加到监控系统中，</w:t>
      </w:r>
      <w:r>
        <w:rPr>
          <w:rFonts w:hint="eastAsia"/>
          <w:lang w:val="zh-CN"/>
        </w:rPr>
        <w:t>如</w:t>
      </w:r>
      <w:r>
        <w:rPr>
          <w:lang w:val="zh-CN"/>
        </w:rPr>
        <w:t>zabbix、grafana</w:t>
      </w:r>
      <w:r>
        <w:rPr>
          <w:rFonts w:hint="eastAsia"/>
          <w:lang w:val="zh-CN"/>
        </w:rPr>
        <w:t>等</w:t>
      </w:r>
      <w:r>
        <w:rPr>
          <w:lang w:val="zh-CN"/>
        </w:rPr>
        <w:t>。</w:t>
      </w:r>
    </w:p>
    <w:p w14:paraId="2E799855" w14:textId="77777777" w:rsidR="00B744E7" w:rsidRPr="00B744E7" w:rsidRDefault="00B744E7" w:rsidP="008727E2">
      <w:pPr>
        <w:pStyle w:val="a"/>
      </w:pPr>
    </w:p>
    <w:p w14:paraId="0120B620" w14:textId="77777777" w:rsidR="008727E2" w:rsidRPr="008727E2" w:rsidRDefault="008727E2" w:rsidP="008727E2">
      <w:pPr>
        <w:rPr>
          <w:lang w:val="zh-CN"/>
        </w:rPr>
      </w:pPr>
    </w:p>
    <w:p w14:paraId="5EF79D53" w14:textId="77777777" w:rsidR="00F476F8" w:rsidRPr="00537810" w:rsidRDefault="008727E2">
      <w:pPr>
        <w:pStyle w:val="2"/>
      </w:pPr>
      <w:r>
        <w:rPr>
          <w:lang w:val="zh-CN"/>
        </w:rPr>
        <w:t>Ｃｒｏｎ设置</w:t>
      </w:r>
    </w:p>
    <w:p w14:paraId="3E3B03F1" w14:textId="56CDFC23" w:rsidR="00D30C3F" w:rsidRPr="00B744E7" w:rsidRDefault="00D30C3F" w:rsidP="00D30C3F">
      <w:pPr>
        <w:pStyle w:val="a"/>
      </w:pPr>
      <w:r>
        <w:rPr>
          <w:rFonts w:hint="eastAsia"/>
          <w:lang w:val="zh-CN"/>
        </w:rPr>
        <w:t>对于</w:t>
      </w:r>
      <w:r>
        <w:rPr>
          <w:lang w:val="zh-CN"/>
        </w:rPr>
        <w:t>老系统重做的情况，</w:t>
      </w:r>
      <w:r>
        <w:rPr>
          <w:rFonts w:hint="eastAsia"/>
          <w:lang w:val="zh-CN"/>
        </w:rPr>
        <w:t>需要</w:t>
      </w:r>
      <w:r>
        <w:rPr>
          <w:lang w:val="zh-CN"/>
        </w:rPr>
        <w:t>特别注意原有系统是否有cron</w:t>
      </w:r>
      <w:r>
        <w:rPr>
          <w:rFonts w:hint="eastAsia"/>
          <w:lang w:val="zh-CN"/>
        </w:rPr>
        <w:t>在</w:t>
      </w:r>
      <w:r>
        <w:rPr>
          <w:lang w:val="zh-CN"/>
        </w:rPr>
        <w:t>运行，</w:t>
      </w:r>
      <w:r>
        <w:rPr>
          <w:rFonts w:hint="eastAsia"/>
          <w:lang w:val="zh-CN"/>
        </w:rPr>
        <w:t>并</w:t>
      </w:r>
      <w:r>
        <w:rPr>
          <w:lang w:val="zh-CN"/>
        </w:rPr>
        <w:t>迁移到</w:t>
      </w:r>
      <w:r>
        <w:rPr>
          <w:rFonts w:hint="eastAsia"/>
          <w:lang w:val="zh-CN"/>
        </w:rPr>
        <w:t>重</w:t>
      </w:r>
      <w:r>
        <w:rPr>
          <w:lang w:val="zh-CN"/>
        </w:rPr>
        <w:t>做系统中。</w:t>
      </w:r>
    </w:p>
    <w:p w14:paraId="7F80DD27" w14:textId="4725012C" w:rsidR="00F476F8" w:rsidRPr="00D30C3F" w:rsidRDefault="00F476F8" w:rsidP="008727E2">
      <w:pPr>
        <w:pStyle w:val="af3"/>
        <w:rPr>
          <w:i w:val="0"/>
        </w:rPr>
      </w:pPr>
    </w:p>
    <w:p w14:paraId="0DB10DD1" w14:textId="77777777" w:rsidR="008727E2" w:rsidRDefault="008727E2" w:rsidP="008727E2">
      <w:pPr>
        <w:pStyle w:val="af3"/>
      </w:pPr>
    </w:p>
    <w:p w14:paraId="5C6BCD16" w14:textId="77777777" w:rsidR="008727E2" w:rsidRPr="008727E2" w:rsidRDefault="008727E2" w:rsidP="008727E2">
      <w:pPr>
        <w:pStyle w:val="2"/>
        <w:rPr>
          <w:color w:val="002060"/>
        </w:rPr>
      </w:pPr>
      <w:r>
        <w:rPr>
          <w:color w:val="002060"/>
          <w:lang w:val="zh-CN"/>
        </w:rPr>
        <w:t>版本</w:t>
      </w:r>
    </w:p>
    <w:p w14:paraId="2EA7ADBE" w14:textId="77777777" w:rsidR="008727E2" w:rsidRPr="00537810" w:rsidRDefault="008727E2" w:rsidP="008727E2"/>
    <w:tbl>
      <w:tblPr>
        <w:tblStyle w:val="af2"/>
        <w:tblW w:w="2837" w:type="pct"/>
        <w:tblLook w:val="04A0" w:firstRow="1" w:lastRow="0" w:firstColumn="1" w:lastColumn="0" w:noHBand="0" w:noVBand="1"/>
        <w:tblDescription w:val="要提供的材料"/>
      </w:tblPr>
      <w:tblGrid>
        <w:gridCol w:w="1704"/>
        <w:gridCol w:w="1711"/>
        <w:gridCol w:w="1890"/>
      </w:tblGrid>
      <w:tr w:rsidR="008727E2" w:rsidRPr="00537810" w14:paraId="0C3C1807" w14:textId="77777777" w:rsidTr="00872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06" w:type="pct"/>
          </w:tcPr>
          <w:p w14:paraId="71C12950" w14:textId="77777777" w:rsidR="008727E2" w:rsidRPr="00537810" w:rsidRDefault="008727E2" w:rsidP="00003E4A">
            <w:r>
              <w:rPr>
                <w:lang w:val="zh-CN"/>
              </w:rPr>
              <w:t>版本</w:t>
            </w:r>
          </w:p>
        </w:tc>
        <w:tc>
          <w:tcPr>
            <w:tcW w:w="1613" w:type="pct"/>
          </w:tcPr>
          <w:p w14:paraId="1A5AD35B" w14:textId="77777777" w:rsidR="008727E2" w:rsidRPr="00537810" w:rsidRDefault="008727E2" w:rsidP="00003E4A">
            <w:r>
              <w:rPr>
                <w:lang w:val="zh-CN"/>
              </w:rPr>
              <w:t>修改人</w:t>
            </w:r>
          </w:p>
        </w:tc>
        <w:tc>
          <w:tcPr>
            <w:tcW w:w="1781" w:type="pct"/>
          </w:tcPr>
          <w:p w14:paraId="296B161D" w14:textId="77777777" w:rsidR="008727E2" w:rsidRDefault="008727E2" w:rsidP="00003E4A">
            <w:pPr>
              <w:rPr>
                <w:lang w:val="zh-CN"/>
              </w:rPr>
            </w:pPr>
            <w:r>
              <w:rPr>
                <w:lang w:val="zh-CN"/>
              </w:rPr>
              <w:t>日期</w:t>
            </w:r>
          </w:p>
        </w:tc>
      </w:tr>
      <w:tr w:rsidR="008727E2" w:rsidRPr="00537810" w14:paraId="26BD0227" w14:textId="77777777" w:rsidTr="008727E2">
        <w:tc>
          <w:tcPr>
            <w:tcW w:w="1606" w:type="pct"/>
          </w:tcPr>
          <w:p w14:paraId="78726E93" w14:textId="4709E41A" w:rsidR="008727E2" w:rsidRPr="00537810" w:rsidRDefault="00FB7553" w:rsidP="00003E4A">
            <w:r>
              <w:t>1.0</w:t>
            </w:r>
          </w:p>
        </w:tc>
        <w:tc>
          <w:tcPr>
            <w:tcW w:w="1613" w:type="pct"/>
          </w:tcPr>
          <w:p w14:paraId="5908F9C8" w14:textId="3FFA0E9B" w:rsidR="008727E2" w:rsidRPr="00537810" w:rsidRDefault="00A46DC7" w:rsidP="00003E4A">
            <w:pPr>
              <w:rPr>
                <w:rFonts w:hint="eastAsia"/>
              </w:rPr>
            </w:pPr>
            <w:r>
              <w:rPr>
                <w:rFonts w:hint="eastAsia"/>
              </w:rPr>
              <w:t>郁千里</w:t>
            </w:r>
          </w:p>
        </w:tc>
        <w:tc>
          <w:tcPr>
            <w:tcW w:w="1781" w:type="pct"/>
          </w:tcPr>
          <w:p w14:paraId="48635B93" w14:textId="4E980D00" w:rsidR="008727E2" w:rsidRPr="00537810" w:rsidRDefault="00DE68B5" w:rsidP="00003E4A">
            <w:r>
              <w:t>2016-</w:t>
            </w:r>
            <w:bookmarkStart w:id="0" w:name="_GoBack"/>
            <w:bookmarkEnd w:id="0"/>
            <w:r w:rsidR="00B2617E">
              <w:t>7-8</w:t>
            </w:r>
          </w:p>
        </w:tc>
      </w:tr>
      <w:tr w:rsidR="008727E2" w:rsidRPr="00537810" w14:paraId="6C267481" w14:textId="77777777" w:rsidTr="008727E2">
        <w:tc>
          <w:tcPr>
            <w:tcW w:w="1606" w:type="pct"/>
          </w:tcPr>
          <w:p w14:paraId="3C084D49" w14:textId="77777777" w:rsidR="008727E2" w:rsidRPr="00537810" w:rsidRDefault="008727E2" w:rsidP="00003E4A"/>
        </w:tc>
        <w:tc>
          <w:tcPr>
            <w:tcW w:w="1613" w:type="pct"/>
          </w:tcPr>
          <w:p w14:paraId="2589CF6D" w14:textId="77777777" w:rsidR="008727E2" w:rsidRPr="00537810" w:rsidRDefault="008727E2" w:rsidP="00003E4A"/>
        </w:tc>
        <w:tc>
          <w:tcPr>
            <w:tcW w:w="1781" w:type="pct"/>
          </w:tcPr>
          <w:p w14:paraId="32E73D46" w14:textId="77777777" w:rsidR="008727E2" w:rsidRPr="00537810" w:rsidRDefault="008727E2" w:rsidP="00003E4A"/>
        </w:tc>
      </w:tr>
      <w:tr w:rsidR="008727E2" w:rsidRPr="00537810" w14:paraId="6A211EFC" w14:textId="77777777" w:rsidTr="008727E2">
        <w:tc>
          <w:tcPr>
            <w:tcW w:w="1606" w:type="pct"/>
          </w:tcPr>
          <w:p w14:paraId="1A505D0C" w14:textId="77777777" w:rsidR="008727E2" w:rsidRPr="00537810" w:rsidRDefault="008727E2" w:rsidP="00003E4A"/>
        </w:tc>
        <w:tc>
          <w:tcPr>
            <w:tcW w:w="1613" w:type="pct"/>
          </w:tcPr>
          <w:p w14:paraId="180E434B" w14:textId="77777777" w:rsidR="008727E2" w:rsidRPr="00537810" w:rsidRDefault="008727E2" w:rsidP="00003E4A"/>
        </w:tc>
        <w:tc>
          <w:tcPr>
            <w:tcW w:w="1781" w:type="pct"/>
          </w:tcPr>
          <w:p w14:paraId="763854FB" w14:textId="77777777" w:rsidR="008727E2" w:rsidRPr="00537810" w:rsidRDefault="008727E2" w:rsidP="00003E4A"/>
        </w:tc>
      </w:tr>
    </w:tbl>
    <w:p w14:paraId="13AEA8DA" w14:textId="77777777" w:rsidR="008727E2" w:rsidRPr="00537810" w:rsidRDefault="008727E2" w:rsidP="008727E2">
      <w:pPr>
        <w:pStyle w:val="af3"/>
      </w:pPr>
    </w:p>
    <w:sectPr w:rsidR="008727E2" w:rsidRPr="00537810">
      <w:head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4D860B" w14:textId="77777777" w:rsidR="00D22E43" w:rsidRDefault="00D22E43">
      <w:r>
        <w:separator/>
      </w:r>
    </w:p>
  </w:endnote>
  <w:endnote w:type="continuationSeparator" w:id="0">
    <w:p w14:paraId="121382FF" w14:textId="77777777" w:rsidR="00D22E43" w:rsidRDefault="00D22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8E608C" w14:textId="77777777" w:rsidR="00D22E43" w:rsidRDefault="00D22E43">
      <w:r>
        <w:separator/>
      </w:r>
    </w:p>
  </w:footnote>
  <w:footnote w:type="continuationSeparator" w:id="0">
    <w:p w14:paraId="6DA1EA95" w14:textId="77777777" w:rsidR="00D22E43" w:rsidRDefault="00D22E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3CDB2" w14:textId="77777777" w:rsidR="00003E4A" w:rsidRDefault="00003E4A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39CB87" wp14:editId="1941E305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1242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3124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AF081E" w14:textId="77777777" w:rsidR="00003E4A" w:rsidRDefault="00003E4A">
                          <w:pPr>
                            <w:pStyle w:val="af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E68B5" w:rsidRPr="00DE68B5">
                            <w:rPr>
                              <w:lang w:val="zh-CN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39CB87"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margin-left:-24.5pt;margin-top:0;width:26.7pt;height:24.6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" filled="f" stroked="f" strokeweight=".5pt">
              <v:textbox style="mso-fit-shape-to-text:t" inset="0,0,0,0">
                <w:txbxContent>
                  <w:p w14:paraId="0FAF081E" w14:textId="77777777" w:rsidR="00003E4A" w:rsidRDefault="00003E4A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501C8" w:rsidRPr="00E501C8">
                      <w:rPr>
                        <w:lang w:val="zh-CN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5F"/>
    <w:rsid w:val="00003E4A"/>
    <w:rsid w:val="00004D39"/>
    <w:rsid w:val="000251D7"/>
    <w:rsid w:val="00037211"/>
    <w:rsid w:val="00041AD3"/>
    <w:rsid w:val="000429B3"/>
    <w:rsid w:val="0005356B"/>
    <w:rsid w:val="000727F1"/>
    <w:rsid w:val="000770DD"/>
    <w:rsid w:val="00080C14"/>
    <w:rsid w:val="00086246"/>
    <w:rsid w:val="000D01D5"/>
    <w:rsid w:val="000D0ACD"/>
    <w:rsid w:val="000D59CA"/>
    <w:rsid w:val="000F1222"/>
    <w:rsid w:val="000F48CF"/>
    <w:rsid w:val="00103A36"/>
    <w:rsid w:val="001351D4"/>
    <w:rsid w:val="00135DD2"/>
    <w:rsid w:val="00151F0B"/>
    <w:rsid w:val="00157B7E"/>
    <w:rsid w:val="001666B4"/>
    <w:rsid w:val="001B29C5"/>
    <w:rsid w:val="002001C7"/>
    <w:rsid w:val="002048CA"/>
    <w:rsid w:val="002068D6"/>
    <w:rsid w:val="00272842"/>
    <w:rsid w:val="002A7BA4"/>
    <w:rsid w:val="002C2510"/>
    <w:rsid w:val="002C2DB2"/>
    <w:rsid w:val="00301B05"/>
    <w:rsid w:val="00303367"/>
    <w:rsid w:val="00313682"/>
    <w:rsid w:val="0031710B"/>
    <w:rsid w:val="003315E4"/>
    <w:rsid w:val="003552A8"/>
    <w:rsid w:val="003A2F47"/>
    <w:rsid w:val="003A45C5"/>
    <w:rsid w:val="003C56F7"/>
    <w:rsid w:val="003D3861"/>
    <w:rsid w:val="00410CD5"/>
    <w:rsid w:val="00460884"/>
    <w:rsid w:val="004613BC"/>
    <w:rsid w:val="004A44D5"/>
    <w:rsid w:val="004C6AD2"/>
    <w:rsid w:val="00504DC9"/>
    <w:rsid w:val="00510785"/>
    <w:rsid w:val="005112A4"/>
    <w:rsid w:val="00537810"/>
    <w:rsid w:val="00585B0A"/>
    <w:rsid w:val="00590D59"/>
    <w:rsid w:val="00596711"/>
    <w:rsid w:val="005A2992"/>
    <w:rsid w:val="005D0FA1"/>
    <w:rsid w:val="005F0B9A"/>
    <w:rsid w:val="005F4234"/>
    <w:rsid w:val="00602795"/>
    <w:rsid w:val="00603951"/>
    <w:rsid w:val="006138DE"/>
    <w:rsid w:val="00627321"/>
    <w:rsid w:val="006634A2"/>
    <w:rsid w:val="006742B3"/>
    <w:rsid w:val="0068783F"/>
    <w:rsid w:val="006A2DD4"/>
    <w:rsid w:val="006B19E3"/>
    <w:rsid w:val="006C5443"/>
    <w:rsid w:val="006E30E5"/>
    <w:rsid w:val="006E612D"/>
    <w:rsid w:val="00704BF8"/>
    <w:rsid w:val="00707179"/>
    <w:rsid w:val="00740C7E"/>
    <w:rsid w:val="0074208B"/>
    <w:rsid w:val="007501D7"/>
    <w:rsid w:val="00753B5B"/>
    <w:rsid w:val="007A0F16"/>
    <w:rsid w:val="007B1BC5"/>
    <w:rsid w:val="007D412B"/>
    <w:rsid w:val="007D7517"/>
    <w:rsid w:val="007D783E"/>
    <w:rsid w:val="007E6274"/>
    <w:rsid w:val="007F0D4C"/>
    <w:rsid w:val="008035EC"/>
    <w:rsid w:val="00830F40"/>
    <w:rsid w:val="008511FC"/>
    <w:rsid w:val="008551E7"/>
    <w:rsid w:val="008727E2"/>
    <w:rsid w:val="00945B73"/>
    <w:rsid w:val="0099125C"/>
    <w:rsid w:val="009F0ED9"/>
    <w:rsid w:val="009F2035"/>
    <w:rsid w:val="00A01C9C"/>
    <w:rsid w:val="00A2389F"/>
    <w:rsid w:val="00A44E99"/>
    <w:rsid w:val="00A46DC7"/>
    <w:rsid w:val="00A47A6C"/>
    <w:rsid w:val="00A62DDA"/>
    <w:rsid w:val="00A73E50"/>
    <w:rsid w:val="00A83C86"/>
    <w:rsid w:val="00A9126A"/>
    <w:rsid w:val="00AA1EC2"/>
    <w:rsid w:val="00AB0F66"/>
    <w:rsid w:val="00AF07CA"/>
    <w:rsid w:val="00B2541F"/>
    <w:rsid w:val="00B2617E"/>
    <w:rsid w:val="00B347E9"/>
    <w:rsid w:val="00B525FA"/>
    <w:rsid w:val="00B53B56"/>
    <w:rsid w:val="00B53F61"/>
    <w:rsid w:val="00B57876"/>
    <w:rsid w:val="00B662AC"/>
    <w:rsid w:val="00B744E7"/>
    <w:rsid w:val="00B90516"/>
    <w:rsid w:val="00BB1968"/>
    <w:rsid w:val="00C05316"/>
    <w:rsid w:val="00C367B7"/>
    <w:rsid w:val="00C72851"/>
    <w:rsid w:val="00C7430E"/>
    <w:rsid w:val="00C94E20"/>
    <w:rsid w:val="00CF335F"/>
    <w:rsid w:val="00CF5DC6"/>
    <w:rsid w:val="00D22E43"/>
    <w:rsid w:val="00D30C3F"/>
    <w:rsid w:val="00D47EE5"/>
    <w:rsid w:val="00D51903"/>
    <w:rsid w:val="00D70822"/>
    <w:rsid w:val="00D93E3B"/>
    <w:rsid w:val="00DB7FB1"/>
    <w:rsid w:val="00DE68B5"/>
    <w:rsid w:val="00E22881"/>
    <w:rsid w:val="00E41353"/>
    <w:rsid w:val="00E501C8"/>
    <w:rsid w:val="00E827E5"/>
    <w:rsid w:val="00E8592C"/>
    <w:rsid w:val="00E92295"/>
    <w:rsid w:val="00E950DC"/>
    <w:rsid w:val="00EA6D4F"/>
    <w:rsid w:val="00ED0671"/>
    <w:rsid w:val="00EE725F"/>
    <w:rsid w:val="00EF70FD"/>
    <w:rsid w:val="00F066F3"/>
    <w:rsid w:val="00F12BF7"/>
    <w:rsid w:val="00F14CFE"/>
    <w:rsid w:val="00F24C0B"/>
    <w:rsid w:val="00F4720F"/>
    <w:rsid w:val="00F476F8"/>
    <w:rsid w:val="00FA0CE9"/>
    <w:rsid w:val="00FB69B4"/>
    <w:rsid w:val="00FB7553"/>
    <w:rsid w:val="00FC30E8"/>
    <w:rsid w:val="00FD3B9F"/>
    <w:rsid w:val="00FD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497F1"/>
  <w15:chartTrackingRefBased/>
  <w15:docId w15:val="{2DEFE6A4-B0B0-4BF2-B298-B6ED0A0D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B53F61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600" w:after="240"/>
      <w:outlineLvl w:val="0"/>
    </w:pPr>
    <w:rPr>
      <w:rFonts w:ascii="Microsoft YaHei UI" w:eastAsia="Microsoft YaHei UI" w:hAnsi="Microsoft YaHei UI" w:cs="Microsoft YaHei UI"/>
      <w:b/>
      <w:bCs/>
      <w:caps/>
      <w:color w:val="1F4E79" w:themeColor="accent1" w:themeShade="80"/>
      <w:sz w:val="28"/>
      <w:szCs w:val="20"/>
    </w:rPr>
  </w:style>
  <w:style w:type="paragraph" w:styleId="2">
    <w:name w:val="heading 2"/>
    <w:basedOn w:val="a0"/>
    <w:next w:val="a0"/>
    <w:link w:val="20"/>
    <w:uiPriority w:val="9"/>
    <w:unhideWhenUsed/>
    <w:qFormat/>
    <w:rsid w:val="003C56F7"/>
    <w:pPr>
      <w:keepNext/>
      <w:keepLines/>
      <w:spacing w:before="240" w:after="80"/>
      <w:outlineLvl w:val="1"/>
    </w:pPr>
    <w:rPr>
      <w:rFonts w:ascii="Microsoft YaHei UI" w:eastAsia="Microsoft YaHei UI" w:hAnsi="Microsoft YaHei UI" w:cs="Microsoft YaHei UI"/>
      <w:b/>
      <w:bCs/>
      <w:color w:val="5B9BD5" w:themeColor="accent1"/>
      <w:szCs w:val="2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37810"/>
    <w:pPr>
      <w:keepNext/>
      <w:keepLines/>
      <w:spacing w:before="260" w:after="260" w:line="416" w:lineRule="auto"/>
      <w:outlineLvl w:val="2"/>
    </w:pPr>
    <w:rPr>
      <w:rFonts w:ascii="Microsoft YaHei UI" w:eastAsia="Microsoft YaHei UI" w:hAnsi="Microsoft YaHei UI" w:cs="Microsoft YaHei UI"/>
      <w:b/>
      <w:bCs/>
      <w:color w:val="404040" w:themeColor="text1" w:themeTint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537810"/>
    <w:pPr>
      <w:pBdr>
        <w:left w:val="double" w:sz="18" w:space="4" w:color="1F4E79" w:themeColor="accent1" w:themeShade="80"/>
      </w:pBdr>
      <w:spacing w:line="420" w:lineRule="exact"/>
    </w:pPr>
    <w:rPr>
      <w:rFonts w:ascii="Microsoft YaHei UI" w:eastAsia="Microsoft YaHei UI" w:hAnsi="Microsoft YaHei UI" w:cs="Microsoft YaHei UI"/>
      <w:caps/>
      <w:color w:val="1F4E79" w:themeColor="accent1" w:themeShade="80"/>
      <w:kern w:val="28"/>
      <w:sz w:val="38"/>
      <w:szCs w:val="20"/>
    </w:rPr>
  </w:style>
  <w:style w:type="character" w:customStyle="1" w:styleId="a5">
    <w:name w:val="标题字符"/>
    <w:basedOn w:val="a1"/>
    <w:link w:val="a4"/>
    <w:uiPriority w:val="10"/>
    <w:rsid w:val="00537810"/>
    <w:rPr>
      <w:rFonts w:ascii="Microsoft YaHei UI" w:eastAsia="Microsoft YaHei UI" w:hAnsi="Microsoft YaHei UI" w:cs="Microsoft YaHei UI"/>
      <w:caps/>
      <w:color w:val="1F4E79" w:themeColor="accent1" w:themeShade="80"/>
      <w:kern w:val="28"/>
      <w:sz w:val="38"/>
    </w:rPr>
  </w:style>
  <w:style w:type="table" w:styleId="a6">
    <w:name w:val="Table Grid"/>
    <w:basedOn w:val="a2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Subtitle"/>
    <w:basedOn w:val="a0"/>
    <w:next w:val="a0"/>
    <w:link w:val="a8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line="280" w:lineRule="exact"/>
    </w:pPr>
    <w:rPr>
      <w:rFonts w:ascii="Microsoft YaHei UI" w:eastAsia="Microsoft YaHei UI" w:hAnsi="Microsoft YaHei UI" w:cs="Microsoft YaHei UI"/>
      <w:b/>
      <w:bCs/>
      <w:color w:val="5B9BD5" w:themeColor="accent1"/>
      <w:szCs w:val="20"/>
    </w:rPr>
  </w:style>
  <w:style w:type="character" w:customStyle="1" w:styleId="a8">
    <w:name w:val="副标题字符"/>
    <w:basedOn w:val="a1"/>
    <w:link w:val="a7"/>
    <w:uiPriority w:val="11"/>
    <w:rPr>
      <w:b/>
      <w:bCs/>
      <w:color w:val="5B9BD5" w:themeColor="accent1"/>
      <w:sz w:val="24"/>
    </w:rPr>
  </w:style>
  <w:style w:type="character" w:customStyle="1" w:styleId="10">
    <w:name w:val="标题 1字符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9">
    <w:name w:val="提示表格"/>
    <w:basedOn w:val="a2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a">
    <w:name w:val="提示文本"/>
    <w:basedOn w:val="a0"/>
    <w:uiPriority w:val="99"/>
    <w:pPr>
      <w:spacing w:after="160" w:line="264" w:lineRule="auto"/>
      <w:ind w:right="576"/>
    </w:pPr>
    <w:rPr>
      <w:rFonts w:ascii="Microsoft YaHei UI" w:eastAsia="Microsoft YaHei UI" w:hAnsi="Microsoft YaHei UI" w:cs="Microsoft YaHei UI"/>
      <w:i/>
      <w:iCs/>
      <w:color w:val="7F7F7F" w:themeColor="text1" w:themeTint="80"/>
      <w:sz w:val="16"/>
      <w:szCs w:val="20"/>
    </w:rPr>
  </w:style>
  <w:style w:type="character" w:styleId="ab">
    <w:name w:val="Placeholder Text"/>
    <w:basedOn w:val="a1"/>
    <w:uiPriority w:val="99"/>
    <w:semiHidden/>
    <w:rPr>
      <w:color w:val="808080"/>
    </w:rPr>
  </w:style>
  <w:style w:type="paragraph" w:customStyle="1" w:styleId="ac">
    <w:name w:val="无间距"/>
    <w:uiPriority w:val="36"/>
    <w:qFormat/>
    <w:rsid w:val="00537810"/>
    <w:pPr>
      <w:spacing w:after="0" w:line="240" w:lineRule="auto"/>
    </w:pPr>
    <w:rPr>
      <w:rFonts w:ascii="Microsoft YaHei UI" w:eastAsia="Microsoft YaHei UI" w:hAnsi="Microsoft YaHei UI" w:cs="Microsoft YaHei UI"/>
    </w:rPr>
  </w:style>
  <w:style w:type="character" w:customStyle="1" w:styleId="20">
    <w:name w:val="标题 2字符"/>
    <w:basedOn w:val="a1"/>
    <w:link w:val="2"/>
    <w:uiPriority w:val="9"/>
    <w:rsid w:val="003C56F7"/>
    <w:rPr>
      <w:rFonts w:ascii="Microsoft YaHei UI" w:eastAsia="Microsoft YaHei UI" w:hAnsi="Microsoft YaHei UI" w:cs="Microsoft YaHei UI"/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rsid w:val="003C56F7"/>
    <w:pPr>
      <w:numPr>
        <w:numId w:val="2"/>
      </w:numPr>
      <w:spacing w:after="60"/>
      <w:ind w:left="431" w:hanging="289"/>
    </w:pPr>
    <w:rPr>
      <w:rFonts w:ascii="Microsoft YaHei UI" w:eastAsia="Microsoft YaHei UI" w:hAnsi="Microsoft YaHei UI" w:cs="Microsoft YaHei UI"/>
      <w:color w:val="404040" w:themeColor="text1" w:themeTint="BF"/>
      <w:sz w:val="18"/>
      <w:szCs w:val="20"/>
    </w:rPr>
  </w:style>
  <w:style w:type="paragraph" w:styleId="ad">
    <w:name w:val="header"/>
    <w:basedOn w:val="a0"/>
    <w:link w:val="ae"/>
    <w:uiPriority w:val="99"/>
    <w:unhideWhenUsed/>
    <w:pPr>
      <w:tabs>
        <w:tab w:val="center" w:pos="4680"/>
        <w:tab w:val="right" w:pos="9360"/>
      </w:tabs>
    </w:pPr>
    <w:rPr>
      <w:rFonts w:ascii="Microsoft YaHei UI" w:eastAsia="Microsoft YaHei UI" w:hAnsi="Microsoft YaHei UI" w:cs="Microsoft YaHei UI"/>
      <w:color w:val="404040" w:themeColor="text1" w:themeTint="BF"/>
      <w:sz w:val="18"/>
      <w:szCs w:val="20"/>
    </w:rPr>
  </w:style>
  <w:style w:type="character" w:customStyle="1" w:styleId="ae">
    <w:name w:val="页眉字符"/>
    <w:basedOn w:val="a1"/>
    <w:link w:val="ad"/>
    <w:uiPriority w:val="99"/>
  </w:style>
  <w:style w:type="paragraph" w:styleId="af">
    <w:name w:val="footer"/>
    <w:basedOn w:val="a0"/>
    <w:link w:val="af0"/>
    <w:uiPriority w:val="99"/>
    <w:unhideWhenUsed/>
    <w:pPr>
      <w:spacing w:before="20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af0">
    <w:name w:val="页脚字符"/>
    <w:basedOn w:val="a1"/>
    <w:link w:val="af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2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f1">
    <w:name w:val="网格表（浅色）"/>
    <w:basedOn w:val="a2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提案表格"/>
    <w:basedOn w:val="a2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3">
    <w:name w:val="页脚文本"/>
    <w:basedOn w:val="a0"/>
    <w:link w:val="af4"/>
    <w:uiPriority w:val="12"/>
    <w:unhideWhenUsed/>
    <w:qFormat/>
    <w:pPr>
      <w:spacing w:before="140"/>
    </w:pPr>
    <w:rPr>
      <w:rFonts w:ascii="Microsoft YaHei UI" w:eastAsia="Microsoft YaHei UI" w:hAnsi="Microsoft YaHei UI" w:cs="Microsoft YaHei UI"/>
      <w:i/>
      <w:iCs/>
      <w:color w:val="404040" w:themeColor="text1" w:themeTint="BF"/>
      <w:sz w:val="14"/>
      <w:szCs w:val="20"/>
    </w:rPr>
  </w:style>
  <w:style w:type="character" w:customStyle="1" w:styleId="af4">
    <w:name w:val="页脚文本字符"/>
    <w:basedOn w:val="a1"/>
    <w:link w:val="af3"/>
    <w:uiPriority w:val="12"/>
    <w:rPr>
      <w:i/>
      <w:iCs/>
      <w:sz w:val="14"/>
    </w:rPr>
  </w:style>
  <w:style w:type="paragraph" w:customStyle="1" w:styleId="af5">
    <w:name w:val="表格文字十进制"/>
    <w:basedOn w:val="a0"/>
    <w:uiPriority w:val="12"/>
    <w:qFormat/>
    <w:pPr>
      <w:tabs>
        <w:tab w:val="decimal" w:pos="936"/>
      </w:tabs>
      <w:spacing w:before="120" w:after="120"/>
    </w:pPr>
    <w:rPr>
      <w:rFonts w:ascii="Microsoft YaHei UI" w:eastAsia="Microsoft YaHei UI" w:hAnsi="Microsoft YaHei UI" w:cs="Microsoft YaHei UI"/>
      <w:color w:val="404040" w:themeColor="text1" w:themeTint="BF"/>
      <w:sz w:val="18"/>
      <w:szCs w:val="20"/>
    </w:rPr>
  </w:style>
  <w:style w:type="paragraph" w:styleId="af6">
    <w:name w:val="Signature"/>
    <w:basedOn w:val="a0"/>
    <w:link w:val="af7"/>
    <w:uiPriority w:val="12"/>
    <w:unhideWhenUsed/>
    <w:qFormat/>
    <w:pPr>
      <w:spacing w:before="960"/>
    </w:pPr>
    <w:rPr>
      <w:rFonts w:ascii="Microsoft YaHei UI" w:eastAsia="Microsoft YaHei UI" w:hAnsi="Microsoft YaHei UI" w:cs="Microsoft YaHei UI"/>
      <w:color w:val="404040" w:themeColor="text1" w:themeTint="BF"/>
      <w:sz w:val="18"/>
      <w:szCs w:val="20"/>
    </w:rPr>
  </w:style>
  <w:style w:type="character" w:customStyle="1" w:styleId="af7">
    <w:name w:val="签名字符"/>
    <w:basedOn w:val="a1"/>
    <w:link w:val="af6"/>
    <w:uiPriority w:val="12"/>
  </w:style>
  <w:style w:type="character" w:customStyle="1" w:styleId="30">
    <w:name w:val="标题 3字符"/>
    <w:basedOn w:val="a1"/>
    <w:link w:val="3"/>
    <w:uiPriority w:val="9"/>
    <w:semiHidden/>
    <w:rsid w:val="00537810"/>
    <w:rPr>
      <w:rFonts w:ascii="Microsoft YaHei UI" w:eastAsia="Microsoft YaHei UI" w:hAnsi="Microsoft YaHei UI" w:cs="Microsoft YaHei UI"/>
      <w:b/>
      <w:bCs/>
      <w:sz w:val="32"/>
      <w:szCs w:val="32"/>
    </w:rPr>
  </w:style>
  <w:style w:type="paragraph" w:styleId="af8">
    <w:name w:val="Document Map"/>
    <w:basedOn w:val="a0"/>
    <w:link w:val="af9"/>
    <w:uiPriority w:val="99"/>
    <w:semiHidden/>
    <w:unhideWhenUsed/>
    <w:rsid w:val="00A62DDA"/>
    <w:pPr>
      <w:spacing w:after="180"/>
    </w:pPr>
    <w:rPr>
      <w:rFonts w:ascii="Helvetica" w:eastAsia="Microsoft YaHei UI" w:hAnsi="Helvetica" w:cs="Microsoft YaHei UI"/>
      <w:color w:val="404040" w:themeColor="text1" w:themeTint="BF"/>
    </w:rPr>
  </w:style>
  <w:style w:type="character" w:customStyle="1" w:styleId="af9">
    <w:name w:val="文档结构图字符"/>
    <w:basedOn w:val="a1"/>
    <w:link w:val="af8"/>
    <w:uiPriority w:val="99"/>
    <w:semiHidden/>
    <w:rsid w:val="00A62DDA"/>
    <w:rPr>
      <w:rFonts w:ascii="Helvetica" w:eastAsia="Microsoft YaHei UI" w:hAnsi="Helvetica" w:cs="Microsoft YaHei UI"/>
      <w:sz w:val="24"/>
      <w:szCs w:val="24"/>
    </w:rPr>
  </w:style>
  <w:style w:type="paragraph" w:styleId="afa">
    <w:name w:val="Normal (Web)"/>
    <w:basedOn w:val="a0"/>
    <w:uiPriority w:val="99"/>
    <w:semiHidden/>
    <w:unhideWhenUsed/>
    <w:rsid w:val="00D47EE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1"/>
    <w:rsid w:val="00D47EE5"/>
  </w:style>
  <w:style w:type="paragraph" w:styleId="HTML">
    <w:name w:val="HTML Preformatted"/>
    <w:basedOn w:val="a0"/>
    <w:link w:val="HTML0"/>
    <w:uiPriority w:val="99"/>
    <w:semiHidden/>
    <w:unhideWhenUsed/>
    <w:rsid w:val="00303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1"/>
    <w:link w:val="HTML"/>
    <w:uiPriority w:val="99"/>
    <w:semiHidden/>
    <w:rsid w:val="00303367"/>
    <w:rPr>
      <w:rFonts w:ascii="宋体" w:eastAsia="宋体" w:hAnsi="宋体" w:cs="宋体"/>
      <w:color w:val="auto"/>
      <w:sz w:val="24"/>
      <w:szCs w:val="24"/>
    </w:rPr>
  </w:style>
  <w:style w:type="character" w:customStyle="1" w:styleId="hljs-operator">
    <w:name w:val="hljs-operator"/>
    <w:basedOn w:val="a1"/>
    <w:rsid w:val="00303367"/>
  </w:style>
  <w:style w:type="character" w:customStyle="1" w:styleId="hljs-keyword">
    <w:name w:val="hljs-keyword"/>
    <w:basedOn w:val="a1"/>
    <w:rsid w:val="00303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mariadb.com/kb/en/replication-and-binary-log-server-system-variables/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XU\AppData\Roaming\Microsoft\Templates\&#26381;&#21153;&#25552;&#26696;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宋体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宋体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479D80-2832-4341-B9E9-F5D7BF98E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C:\Users\XU\AppData\Roaming\Microsoft\Templates\服务提案.dotx</Template>
  <TotalTime>1</TotalTime>
  <Pages>6</Pages>
  <Words>670</Words>
  <Characters>3824</Characters>
  <Application>Microsoft Macintosh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Xu</dc:creator>
  <cp:keywords/>
  <cp:lastModifiedBy>Microsoft Office 用户</cp:lastModifiedBy>
  <cp:revision>4</cp:revision>
  <dcterms:created xsi:type="dcterms:W3CDTF">2018-05-03T02:28:00Z</dcterms:created>
  <dcterms:modified xsi:type="dcterms:W3CDTF">2018-05-03T09:44:00Z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